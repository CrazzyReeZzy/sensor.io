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1896"/>
        <w:gridCol w:w="8418"/>
      </w:tblGrid>
      <w:tr w:rsidR="005C43EA" w:rsidRPr="00D7749C" w:rsidTr="005C43EA">
        <w:tc>
          <w:tcPr>
            <w:tcW w:w="1896" w:type="dxa"/>
          </w:tcPr>
          <w:p w:rsidR="005C43EA" w:rsidRPr="00D7749C" w:rsidRDefault="005C43EA" w:rsidP="005C43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noProof/>
                <w:color w:val="002060"/>
              </w:rPr>
              <w:drawing>
                <wp:inline distT="0" distB="0" distL="0" distR="0" wp14:anchorId="2DF179FF" wp14:editId="23E1ECFA">
                  <wp:extent cx="1066800" cy="1000125"/>
                  <wp:effectExtent l="0" t="0" r="0" b="0"/>
                  <wp:docPr id="19" name="Рисунок 19" descr="Лог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Лого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8" w:type="dxa"/>
            <w:vAlign w:val="center"/>
          </w:tcPr>
          <w:p w:rsidR="005C43EA" w:rsidRPr="00D7749C" w:rsidRDefault="005C43EA" w:rsidP="005C43EA">
            <w:pPr>
              <w:jc w:val="center"/>
              <w:rPr>
                <w:b/>
                <w:bCs/>
                <w:sz w:val="28"/>
                <w:szCs w:val="28"/>
              </w:rPr>
            </w:pPr>
            <w:r w:rsidRPr="00D7749C">
              <w:rPr>
                <w:b/>
                <w:bCs/>
                <w:sz w:val="28"/>
                <w:szCs w:val="28"/>
              </w:rPr>
              <w:t xml:space="preserve">Негосударственное частное образовательное </w:t>
            </w:r>
            <w:r w:rsidR="0070492F">
              <w:rPr>
                <w:b/>
                <w:bCs/>
                <w:sz w:val="28"/>
                <w:szCs w:val="28"/>
              </w:rPr>
              <w:br/>
            </w:r>
            <w:r w:rsidRPr="00D7749C">
              <w:rPr>
                <w:b/>
                <w:bCs/>
                <w:sz w:val="28"/>
                <w:szCs w:val="28"/>
              </w:rPr>
              <w:t>учреждение высшего образования</w:t>
            </w:r>
          </w:p>
          <w:p w:rsidR="005C43EA" w:rsidRDefault="005C43EA" w:rsidP="005C43EA">
            <w:pPr>
              <w:jc w:val="center"/>
              <w:rPr>
                <w:b/>
                <w:bCs/>
                <w:sz w:val="28"/>
                <w:szCs w:val="28"/>
              </w:rPr>
            </w:pPr>
            <w:r w:rsidRPr="00D7749C">
              <w:rPr>
                <w:b/>
                <w:bCs/>
                <w:sz w:val="28"/>
                <w:szCs w:val="28"/>
              </w:rPr>
              <w:t xml:space="preserve">«Технический </w:t>
            </w:r>
            <w:r>
              <w:rPr>
                <w:b/>
                <w:bCs/>
                <w:sz w:val="28"/>
                <w:szCs w:val="28"/>
              </w:rPr>
              <w:t>университет УГМК»</w:t>
            </w:r>
          </w:p>
          <w:p w:rsidR="005C43EA" w:rsidRPr="005C43EA" w:rsidRDefault="005C43EA" w:rsidP="005C43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Кафедра «Автоматизация технологических процессов и производств»</w:t>
            </w:r>
          </w:p>
        </w:tc>
      </w:tr>
    </w:tbl>
    <w:p w:rsidR="005C43EA" w:rsidRDefault="005C43EA" w:rsidP="005C43EA">
      <w:pPr>
        <w:autoSpaceDE w:val="0"/>
        <w:autoSpaceDN w:val="0"/>
        <w:adjustRightInd w:val="0"/>
        <w:jc w:val="center"/>
        <w:rPr>
          <w:i/>
          <w:iCs/>
          <w:sz w:val="28"/>
          <w:szCs w:val="28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jc w:val="center"/>
        <w:rPr>
          <w:i/>
          <w:iCs/>
          <w:sz w:val="28"/>
          <w:szCs w:val="28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8"/>
          <w:szCs w:val="28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  <w:lang w:eastAsia="en-US"/>
        </w:rPr>
      </w:pPr>
    </w:p>
    <w:p w:rsidR="00C52708" w:rsidRDefault="00C52708" w:rsidP="005C43EA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ЗАДАНИЯ И МЕТОДИЧЕСКИЕ УКАЗАНИЯ К ВЫПОЛНЕНИЮ</w:t>
      </w:r>
    </w:p>
    <w:p w:rsidR="005C43EA" w:rsidRDefault="00C52708" w:rsidP="005C43EA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КОНТРОЛЬНОЙ РАБОТЫ ПО ДИСЦИПЛИНЕ</w:t>
      </w:r>
    </w:p>
    <w:p w:rsidR="005C43EA" w:rsidRDefault="005C43EA" w:rsidP="005C43EA">
      <w:pPr>
        <w:jc w:val="center"/>
        <w:rPr>
          <w:b/>
          <w:bCs/>
          <w:sz w:val="28"/>
          <w:szCs w:val="28"/>
          <w:lang w:eastAsia="en-US"/>
        </w:rPr>
      </w:pPr>
    </w:p>
    <w:p w:rsidR="005C43EA" w:rsidRDefault="005C43EA" w:rsidP="005C43EA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«</w:t>
      </w:r>
      <w:r w:rsidR="00EE5CF7">
        <w:rPr>
          <w:b/>
          <w:bCs/>
          <w:sz w:val="28"/>
          <w:szCs w:val="28"/>
          <w:lang w:eastAsia="en-US"/>
        </w:rPr>
        <w:t>Наладка и эксплуатация систем управления</w:t>
      </w:r>
      <w:r>
        <w:rPr>
          <w:b/>
          <w:bCs/>
          <w:sz w:val="28"/>
          <w:szCs w:val="28"/>
          <w:lang w:eastAsia="en-US"/>
        </w:rPr>
        <w:t>»</w:t>
      </w:r>
    </w:p>
    <w:p w:rsidR="005C43EA" w:rsidRDefault="005C43EA" w:rsidP="005C43EA">
      <w:pPr>
        <w:jc w:val="center"/>
        <w:rPr>
          <w:b/>
          <w:bCs/>
          <w:sz w:val="28"/>
          <w:szCs w:val="28"/>
          <w:lang w:eastAsia="en-US"/>
        </w:rPr>
      </w:pPr>
    </w:p>
    <w:p w:rsidR="005C43EA" w:rsidRDefault="005C43EA" w:rsidP="005C43EA">
      <w:pPr>
        <w:jc w:val="center"/>
        <w:rPr>
          <w:b/>
          <w:bCs/>
          <w:sz w:val="28"/>
          <w:szCs w:val="28"/>
        </w:rPr>
      </w:pPr>
    </w:p>
    <w:p w:rsidR="005C43EA" w:rsidRPr="00666580" w:rsidRDefault="005C43EA" w:rsidP="005C43EA">
      <w:pPr>
        <w:jc w:val="center"/>
        <w:rPr>
          <w:caps/>
          <w:spacing w:val="-17"/>
          <w:sz w:val="28"/>
          <w:szCs w:val="28"/>
        </w:rPr>
      </w:pPr>
    </w:p>
    <w:p w:rsidR="005C43EA" w:rsidRDefault="005C43EA" w:rsidP="005C43E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en-US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658"/>
        <w:gridCol w:w="432"/>
        <w:gridCol w:w="755"/>
        <w:gridCol w:w="128"/>
        <w:gridCol w:w="5487"/>
      </w:tblGrid>
      <w:tr w:rsidR="005C43EA" w:rsidRPr="00595757" w:rsidTr="00007DF7">
        <w:trPr>
          <w:jc w:val="center"/>
        </w:trPr>
        <w:tc>
          <w:tcPr>
            <w:tcW w:w="3090" w:type="dxa"/>
            <w:gridSpan w:val="2"/>
          </w:tcPr>
          <w:p w:rsidR="005C43EA" w:rsidRPr="00BE15BD" w:rsidRDefault="005C43EA" w:rsidP="005C43EA">
            <w:pPr>
              <w:autoSpaceDE w:val="0"/>
              <w:autoSpaceDN w:val="0"/>
              <w:adjustRightInd w:val="0"/>
              <w:spacing w:before="240"/>
              <w:rPr>
                <w:b/>
                <w:bCs/>
                <w:lang w:eastAsia="en-US"/>
              </w:rPr>
            </w:pPr>
            <w:r w:rsidRPr="00BE15BD">
              <w:rPr>
                <w:b/>
                <w:bCs/>
                <w:lang w:eastAsia="en-US"/>
              </w:rPr>
              <w:t>Направление подготовки</w:t>
            </w:r>
          </w:p>
        </w:tc>
        <w:tc>
          <w:tcPr>
            <w:tcW w:w="6370" w:type="dxa"/>
            <w:gridSpan w:val="3"/>
            <w:tcBorders>
              <w:bottom w:val="single" w:sz="4" w:space="0" w:color="auto"/>
            </w:tcBorders>
            <w:vAlign w:val="bottom"/>
          </w:tcPr>
          <w:p w:rsidR="005C43EA" w:rsidRPr="00BE15BD" w:rsidRDefault="005C43EA" w:rsidP="005C43EA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en-US"/>
              </w:rPr>
            </w:pPr>
            <w:r w:rsidRPr="005B4C5C">
              <w:rPr>
                <w:b/>
                <w:bCs/>
                <w:lang w:eastAsia="en-US"/>
              </w:rPr>
              <w:t>15.0</w:t>
            </w:r>
            <w:r>
              <w:rPr>
                <w:b/>
                <w:bCs/>
                <w:lang w:eastAsia="en-US"/>
              </w:rPr>
              <w:t>3</w:t>
            </w:r>
            <w:r w:rsidRPr="005B4C5C">
              <w:rPr>
                <w:b/>
                <w:bCs/>
                <w:lang w:eastAsia="en-US"/>
              </w:rPr>
              <w:t>.04 Автоматизация технологических процессов и производств</w:t>
            </w:r>
          </w:p>
        </w:tc>
      </w:tr>
      <w:tr w:rsidR="005C43EA" w:rsidRPr="00595757" w:rsidTr="00007DF7">
        <w:trPr>
          <w:jc w:val="center"/>
        </w:trPr>
        <w:tc>
          <w:tcPr>
            <w:tcW w:w="2658" w:type="dxa"/>
          </w:tcPr>
          <w:p w:rsidR="005C43EA" w:rsidRPr="005B4C5C" w:rsidRDefault="005C43EA" w:rsidP="005C43EA">
            <w:pPr>
              <w:autoSpaceDE w:val="0"/>
              <w:autoSpaceDN w:val="0"/>
              <w:adjustRightInd w:val="0"/>
              <w:spacing w:before="240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Профиль подготовки</w:t>
            </w:r>
          </w:p>
        </w:tc>
        <w:tc>
          <w:tcPr>
            <w:tcW w:w="6802" w:type="dxa"/>
            <w:gridSpan w:val="4"/>
            <w:tcBorders>
              <w:bottom w:val="single" w:sz="4" w:space="0" w:color="auto"/>
            </w:tcBorders>
            <w:vAlign w:val="bottom"/>
          </w:tcPr>
          <w:p w:rsidR="005C43EA" w:rsidRPr="00BE15BD" w:rsidRDefault="005C43EA" w:rsidP="005C43EA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en-US"/>
              </w:rPr>
            </w:pPr>
            <w:r w:rsidRPr="005B4C5C">
              <w:rPr>
                <w:b/>
                <w:bCs/>
                <w:lang w:eastAsia="en-US"/>
              </w:rPr>
              <w:t>Автоматизация технологических процессов и производств</w:t>
            </w:r>
          </w:p>
        </w:tc>
      </w:tr>
      <w:tr w:rsidR="005C43EA" w:rsidRPr="00595757" w:rsidTr="00007DF7">
        <w:trPr>
          <w:jc w:val="center"/>
        </w:trPr>
        <w:tc>
          <w:tcPr>
            <w:tcW w:w="3973" w:type="dxa"/>
            <w:gridSpan w:val="4"/>
          </w:tcPr>
          <w:p w:rsidR="005C43EA" w:rsidRPr="00BE15BD" w:rsidRDefault="005C43EA" w:rsidP="005C43EA">
            <w:pPr>
              <w:autoSpaceDE w:val="0"/>
              <w:autoSpaceDN w:val="0"/>
              <w:adjustRightInd w:val="0"/>
              <w:spacing w:before="240"/>
              <w:rPr>
                <w:b/>
                <w:bCs/>
                <w:lang w:eastAsia="en-US"/>
              </w:rPr>
            </w:pPr>
            <w:r w:rsidRPr="00BE15BD">
              <w:rPr>
                <w:b/>
                <w:bCs/>
                <w:lang w:eastAsia="en-US"/>
              </w:rPr>
              <w:t>Уровень высшего образования</w:t>
            </w:r>
          </w:p>
        </w:tc>
        <w:tc>
          <w:tcPr>
            <w:tcW w:w="5487" w:type="dxa"/>
            <w:tcBorders>
              <w:bottom w:val="single" w:sz="4" w:space="0" w:color="auto"/>
            </w:tcBorders>
            <w:vAlign w:val="bottom"/>
          </w:tcPr>
          <w:p w:rsidR="005C43EA" w:rsidRPr="005B4C5C" w:rsidRDefault="005C43EA" w:rsidP="005C43EA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</w:rPr>
              <w:t>бакалавриат</w:t>
            </w:r>
          </w:p>
        </w:tc>
      </w:tr>
      <w:tr w:rsidR="005C43EA" w:rsidRPr="00595757" w:rsidTr="00007DF7">
        <w:trPr>
          <w:trHeight w:val="118"/>
          <w:jc w:val="center"/>
        </w:trPr>
        <w:tc>
          <w:tcPr>
            <w:tcW w:w="3845" w:type="dxa"/>
            <w:gridSpan w:val="3"/>
          </w:tcPr>
          <w:p w:rsidR="005C43EA" w:rsidRPr="00BE15BD" w:rsidRDefault="005C43EA" w:rsidP="005C43EA">
            <w:pPr>
              <w:autoSpaceDE w:val="0"/>
              <w:autoSpaceDN w:val="0"/>
              <w:adjustRightInd w:val="0"/>
              <w:rPr>
                <w:b/>
                <w:bCs/>
                <w:lang w:eastAsia="en-US"/>
              </w:rPr>
            </w:pPr>
          </w:p>
        </w:tc>
        <w:tc>
          <w:tcPr>
            <w:tcW w:w="5615" w:type="dxa"/>
            <w:gridSpan w:val="2"/>
          </w:tcPr>
          <w:p w:rsidR="005C43EA" w:rsidRPr="00BE15BD" w:rsidRDefault="005C43EA" w:rsidP="005C43EA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eastAsia="en-US"/>
              </w:rPr>
            </w:pPr>
            <w:r w:rsidRPr="00BE15BD">
              <w:rPr>
                <w:i/>
                <w:iCs/>
                <w:lang w:eastAsia="en-US"/>
              </w:rPr>
              <w:t>(бакалавриат, специалитет, магистратура)</w:t>
            </w:r>
          </w:p>
        </w:tc>
      </w:tr>
    </w:tbl>
    <w:p w:rsidR="005C43EA" w:rsidRDefault="005C43EA" w:rsidP="005C43EA">
      <w:pPr>
        <w:autoSpaceDE w:val="0"/>
        <w:autoSpaceDN w:val="0"/>
        <w:adjustRightInd w:val="0"/>
        <w:spacing w:before="240"/>
        <w:rPr>
          <w:b/>
          <w:bCs/>
          <w:sz w:val="28"/>
          <w:szCs w:val="28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jc w:val="both"/>
        <w:rPr>
          <w:b/>
          <w:bCs/>
          <w:sz w:val="28"/>
          <w:szCs w:val="28"/>
          <w:lang w:eastAsia="en-US"/>
        </w:rPr>
      </w:pPr>
    </w:p>
    <w:p w:rsidR="005C43EA" w:rsidRDefault="005C43EA" w:rsidP="005C43E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en-US"/>
        </w:rPr>
      </w:pPr>
    </w:p>
    <w:p w:rsidR="005C43EA" w:rsidRDefault="005C43EA" w:rsidP="005C43EA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br w:type="page"/>
      </w:r>
    </w:p>
    <w:p w:rsidR="00756B4A" w:rsidRPr="00210E4B" w:rsidRDefault="00756B4A" w:rsidP="004D293E">
      <w:pPr>
        <w:pStyle w:val="a4"/>
        <w:rPr>
          <w:szCs w:val="28"/>
        </w:rPr>
      </w:pPr>
      <w:r w:rsidRPr="00EF1691">
        <w:rPr>
          <w:szCs w:val="28"/>
        </w:rPr>
        <w:lastRenderedPageBreak/>
        <w:t>Цель выполнения контрольной работы по дисциплине</w:t>
      </w:r>
      <w:r w:rsidRPr="00210E4B">
        <w:rPr>
          <w:szCs w:val="28"/>
        </w:rPr>
        <w:t xml:space="preserve"> «</w:t>
      </w:r>
      <w:r w:rsidR="00EE5CF7">
        <w:rPr>
          <w:szCs w:val="28"/>
        </w:rPr>
        <w:t>наладка и эксплуатация систем управления</w:t>
      </w:r>
      <w:r w:rsidRPr="00210E4B">
        <w:rPr>
          <w:szCs w:val="28"/>
        </w:rPr>
        <w:t xml:space="preserve">» состоит в </w:t>
      </w:r>
      <w:r w:rsidRPr="00210E4B">
        <w:rPr>
          <w:color w:val="000000"/>
          <w:szCs w:val="28"/>
        </w:rPr>
        <w:t xml:space="preserve">формировании у студентов </w:t>
      </w:r>
      <w:r w:rsidR="0013006C">
        <w:rPr>
          <w:color w:val="000000"/>
          <w:szCs w:val="28"/>
        </w:rPr>
        <w:t xml:space="preserve">навыков организационных работ по эксплуатации </w:t>
      </w:r>
      <w:proofErr w:type="spellStart"/>
      <w:r w:rsidR="0013006C">
        <w:rPr>
          <w:color w:val="000000"/>
          <w:szCs w:val="28"/>
        </w:rPr>
        <w:t>КИПиА</w:t>
      </w:r>
      <w:proofErr w:type="spellEnd"/>
      <w:r w:rsidR="0013006C">
        <w:rPr>
          <w:color w:val="000000"/>
          <w:szCs w:val="28"/>
        </w:rPr>
        <w:t>, в частности, составления базы приборов КИП</w:t>
      </w:r>
      <w:r w:rsidRPr="00210E4B">
        <w:rPr>
          <w:color w:val="000000"/>
          <w:szCs w:val="28"/>
        </w:rPr>
        <w:t>.</w:t>
      </w:r>
    </w:p>
    <w:p w:rsidR="0013006C" w:rsidRDefault="00756B4A" w:rsidP="0013006C">
      <w:pPr>
        <w:pStyle w:val="aa"/>
        <w:spacing w:line="336" w:lineRule="auto"/>
        <w:ind w:firstLine="709"/>
        <w:jc w:val="both"/>
        <w:rPr>
          <w:sz w:val="28"/>
          <w:szCs w:val="28"/>
        </w:rPr>
      </w:pPr>
      <w:r w:rsidRPr="00210E4B">
        <w:rPr>
          <w:sz w:val="28"/>
          <w:szCs w:val="28"/>
        </w:rPr>
        <w:t xml:space="preserve">Контрольная работа представляет собой </w:t>
      </w:r>
      <w:r w:rsidR="0013006C">
        <w:rPr>
          <w:sz w:val="28"/>
          <w:szCs w:val="28"/>
        </w:rPr>
        <w:t>программный продукт, представляющий из себя базу данных, с определенными автоматизированными функциями</w:t>
      </w:r>
      <w:r w:rsidRPr="00210E4B">
        <w:rPr>
          <w:sz w:val="28"/>
          <w:szCs w:val="28"/>
        </w:rPr>
        <w:t>.</w:t>
      </w:r>
    </w:p>
    <w:p w:rsidR="0013006C" w:rsidRDefault="0013006C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должна содержать перечень датчиков, и следующие сведения о них:</w:t>
      </w:r>
    </w:p>
    <w:p w:rsidR="005B585C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Тип датчика</w:t>
      </w:r>
    </w:p>
    <w:p w:rsidR="00472ECA" w:rsidRPr="00472ECA" w:rsidRDefault="00472ECA" w:rsidP="00472E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Маркировка датчика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 w:rsidRPr="00472EC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Ссылка на лист 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диаграммы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Ссылка на лист схемы подключения внешних проводок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Ссылка на план расположения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Ссылка на установочный чертеж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Дата следующей поверки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Диапазон измерения параметра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Единицы измерения параметра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др.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должна в автомат</w:t>
      </w:r>
      <w:bookmarkStart w:id="0" w:name="_GoBack"/>
      <w:bookmarkEnd w:id="0"/>
      <w:r>
        <w:rPr>
          <w:sz w:val="28"/>
          <w:szCs w:val="28"/>
        </w:rPr>
        <w:t>изированном режиме выполнять следующие функции: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Формирование паспорта датчика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Сигнализация о просроченной поверке/калибровке/не выполненной работе по обслуживанию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Автоматическая отправка перечня датчиков с просроченной датой поверки/калибровки/ТО</w:t>
      </w:r>
      <w:r w:rsidR="00C0214A">
        <w:rPr>
          <w:sz w:val="28"/>
          <w:szCs w:val="28"/>
        </w:rPr>
        <w:t xml:space="preserve">. </w:t>
      </w:r>
    </w:p>
    <w:p w:rsid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Формирование месячного плана обслуживания</w:t>
      </w:r>
    </w:p>
    <w:p w:rsidR="00472ECA" w:rsidRPr="00472ECA" w:rsidRDefault="00472ECA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Формирова</w:t>
      </w:r>
      <w:r w:rsidR="00554E11">
        <w:rPr>
          <w:sz w:val="28"/>
          <w:szCs w:val="28"/>
        </w:rPr>
        <w:t>ние годового плана поверки и калибровки</w:t>
      </w:r>
    </w:p>
    <w:p w:rsidR="00D82D80" w:rsidRDefault="00D82D8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6. Организация ссылки на документацию (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диаграмма, схемы и т.д.)</w:t>
      </w:r>
    </w:p>
    <w:p w:rsidR="009A086D" w:rsidRDefault="009A086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7. Удобство при добавлении нового датчика и привязки к нему документов (диалоговое окно)</w:t>
      </w:r>
    </w:p>
    <w:p w:rsidR="009A086D" w:rsidRPr="009A086D" w:rsidRDefault="009A086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Удобный интерфейс – диалоговое окно для запроса по </w:t>
      </w:r>
      <w:r>
        <w:rPr>
          <w:sz w:val="28"/>
          <w:szCs w:val="28"/>
          <w:lang w:val="en-US"/>
        </w:rPr>
        <w:t>KKS</w:t>
      </w:r>
      <w:r w:rsidRPr="009A086D">
        <w:rPr>
          <w:sz w:val="28"/>
          <w:szCs w:val="28"/>
        </w:rPr>
        <w:t xml:space="preserve">, </w:t>
      </w:r>
      <w:r>
        <w:rPr>
          <w:sz w:val="28"/>
          <w:szCs w:val="28"/>
        </w:rPr>
        <w:t>Наименованию, параметру, диапазону, номеру датчика.</w:t>
      </w:r>
    </w:p>
    <w:p w:rsidR="005B585C" w:rsidRDefault="005B585C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006C" w:rsidRPr="009A086D" w:rsidRDefault="005B585C" w:rsidP="0013006C">
      <w:pPr>
        <w:ind w:firstLine="709"/>
        <w:jc w:val="both"/>
        <w:rPr>
          <w:b/>
          <w:sz w:val="28"/>
          <w:szCs w:val="28"/>
        </w:rPr>
      </w:pPr>
      <w:r w:rsidRPr="009A086D">
        <w:rPr>
          <w:b/>
          <w:sz w:val="28"/>
          <w:szCs w:val="28"/>
        </w:rPr>
        <w:lastRenderedPageBreak/>
        <w:t>Перечень работ по техническому обслуживанию:</w:t>
      </w:r>
    </w:p>
    <w:p w:rsidR="009A086D" w:rsidRDefault="009A086D" w:rsidP="0013006C">
      <w:pPr>
        <w:ind w:firstLine="709"/>
        <w:jc w:val="both"/>
        <w:rPr>
          <w:sz w:val="28"/>
          <w:szCs w:val="28"/>
        </w:rPr>
      </w:pPr>
    </w:p>
    <w:p w:rsidR="005B585C" w:rsidRDefault="005B585C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Датчики давления (расхода методом перепада, гидростатического уровня с импульсными линиями):</w:t>
      </w:r>
    </w:p>
    <w:p w:rsidR="005B585C" w:rsidRDefault="005B585C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Продувка импульсных линий – 1 раз в </w:t>
      </w:r>
      <w:r w:rsidR="00472ECA">
        <w:rPr>
          <w:sz w:val="28"/>
          <w:szCs w:val="28"/>
        </w:rPr>
        <w:t>3</w:t>
      </w:r>
      <w:r>
        <w:rPr>
          <w:sz w:val="28"/>
          <w:szCs w:val="28"/>
        </w:rPr>
        <w:t xml:space="preserve"> месяц</w:t>
      </w:r>
      <w:r w:rsidR="00472ECA">
        <w:rPr>
          <w:sz w:val="28"/>
          <w:szCs w:val="28"/>
        </w:rPr>
        <w:t>а</w:t>
      </w:r>
    </w:p>
    <w:p w:rsidR="005B585C" w:rsidRDefault="005B585C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от пыли – 1 раз в 3 месяца</w:t>
      </w:r>
    </w:p>
    <w:p w:rsidR="005B585C" w:rsidRDefault="005B585C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Протяжка контактов (проверка разъемов) – 1 раз в полгода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</w:p>
    <w:p w:rsidR="0070165B" w:rsidRDefault="0070165B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72ECA">
        <w:rPr>
          <w:sz w:val="28"/>
          <w:szCs w:val="28"/>
        </w:rPr>
        <w:t>Манометры</w:t>
      </w:r>
      <w:r>
        <w:rPr>
          <w:sz w:val="28"/>
          <w:szCs w:val="28"/>
        </w:rPr>
        <w:t>: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Продувка импульсных линий – 1 раз в </w:t>
      </w:r>
      <w:r w:rsidR="00472ECA">
        <w:rPr>
          <w:sz w:val="28"/>
          <w:szCs w:val="28"/>
        </w:rPr>
        <w:t>3</w:t>
      </w:r>
      <w:r>
        <w:rPr>
          <w:sz w:val="28"/>
          <w:szCs w:val="28"/>
        </w:rPr>
        <w:t xml:space="preserve"> месяц</w:t>
      </w:r>
      <w:r w:rsidR="00472ECA">
        <w:rPr>
          <w:sz w:val="28"/>
          <w:szCs w:val="28"/>
        </w:rPr>
        <w:t>а</w:t>
      </w:r>
    </w:p>
    <w:p w:rsidR="005B585C" w:rsidRDefault="0070165B" w:rsidP="00472E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от пыли – 1 раз в 3 месяца</w:t>
      </w:r>
    </w:p>
    <w:p w:rsidR="0070165B" w:rsidRDefault="0070165B" w:rsidP="0013006C">
      <w:pPr>
        <w:ind w:firstLine="709"/>
        <w:jc w:val="both"/>
        <w:rPr>
          <w:sz w:val="28"/>
          <w:szCs w:val="28"/>
        </w:rPr>
      </w:pPr>
    </w:p>
    <w:p w:rsidR="005B585C" w:rsidRDefault="002C1A01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B585C">
        <w:rPr>
          <w:sz w:val="28"/>
          <w:szCs w:val="28"/>
        </w:rPr>
        <w:t>. Датчики температуры:</w:t>
      </w:r>
    </w:p>
    <w:p w:rsidR="005B585C" w:rsidRDefault="005B585C" w:rsidP="001300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Проверка сопротивления изоляции – 1 раз в полгода</w:t>
      </w:r>
    </w:p>
    <w:p w:rsidR="005B585C" w:rsidRDefault="005B585C" w:rsidP="005B58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от пыли – 1 раз в 3 месяца</w:t>
      </w:r>
    </w:p>
    <w:p w:rsidR="005B585C" w:rsidRDefault="005B585C" w:rsidP="005B58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Протяжка контактов (проверка разъемов) – 1 раз в полгода</w:t>
      </w:r>
    </w:p>
    <w:p w:rsidR="005B585C" w:rsidRDefault="005B585C" w:rsidP="005B585C">
      <w:pPr>
        <w:ind w:firstLine="709"/>
        <w:jc w:val="both"/>
        <w:rPr>
          <w:sz w:val="28"/>
          <w:szCs w:val="28"/>
        </w:rPr>
      </w:pPr>
    </w:p>
    <w:p w:rsidR="005B585C" w:rsidRDefault="002C1A01" w:rsidP="005B58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5B585C">
        <w:rPr>
          <w:sz w:val="28"/>
          <w:szCs w:val="28"/>
        </w:rPr>
        <w:t xml:space="preserve">. </w:t>
      </w:r>
      <w:r w:rsidR="0070165B">
        <w:rPr>
          <w:sz w:val="28"/>
          <w:szCs w:val="28"/>
        </w:rPr>
        <w:t>Датчики контроля факела:</w:t>
      </w:r>
    </w:p>
    <w:p w:rsidR="0070165B" w:rsidRDefault="0070165B" w:rsidP="005B58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чувствительного элемента – 1 раз в год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от пыли – 1 раз в 3 месяца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Протяжка контактов (проверка разъемов) – 1 раз в полгода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</w:p>
    <w:p w:rsidR="0070165B" w:rsidRDefault="002C1A01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0165B">
        <w:rPr>
          <w:sz w:val="28"/>
          <w:szCs w:val="28"/>
        </w:rPr>
        <w:t>. Датчики расхода ультразвуковые: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чувствительного элемента – 1 раз в год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от пыли – 1 раз в 3 месяца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Протяжка контактов (проверка разъемов) – 1 раз в полгода</w:t>
      </w:r>
    </w:p>
    <w:p w:rsidR="002C1A01" w:rsidRDefault="002C1A01" w:rsidP="0070165B">
      <w:pPr>
        <w:ind w:firstLine="709"/>
        <w:jc w:val="both"/>
        <w:rPr>
          <w:sz w:val="28"/>
          <w:szCs w:val="28"/>
        </w:rPr>
      </w:pPr>
    </w:p>
    <w:p w:rsidR="002C1A01" w:rsidRDefault="002C1A01" w:rsidP="007016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Датчики контроля загазованности</w:t>
      </w:r>
    </w:p>
    <w:p w:rsidR="002C1A01" w:rsidRDefault="002C1A01" w:rsidP="0070165B">
      <w:pPr>
        <w:ind w:firstLine="709"/>
        <w:jc w:val="both"/>
        <w:rPr>
          <w:sz w:val="28"/>
          <w:szCs w:val="28"/>
        </w:rPr>
      </w:pPr>
    </w:p>
    <w:p w:rsidR="002C1A01" w:rsidRDefault="002C1A01" w:rsidP="002C1A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Проверка «нуля» – 1 раз в 3 месяца</w:t>
      </w:r>
    </w:p>
    <w:p w:rsidR="002C1A01" w:rsidRDefault="002C1A01" w:rsidP="002C1A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Очистка от пыли – 1 раз в 3 месяца</w:t>
      </w:r>
    </w:p>
    <w:p w:rsidR="002C1A01" w:rsidRDefault="002C1A01" w:rsidP="002C1A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Протяжка контактов (проверка разъемов) – 1 раз в полгода</w:t>
      </w:r>
    </w:p>
    <w:p w:rsidR="0070165B" w:rsidRDefault="0070165B" w:rsidP="0070165B">
      <w:pPr>
        <w:ind w:firstLine="709"/>
        <w:jc w:val="both"/>
        <w:rPr>
          <w:sz w:val="28"/>
          <w:szCs w:val="28"/>
        </w:rPr>
      </w:pPr>
    </w:p>
    <w:p w:rsidR="0013006C" w:rsidRDefault="009A086D" w:rsidP="0070165B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последнего ТО – февраль 2019</w:t>
      </w:r>
    </w:p>
    <w:p w:rsidR="009A086D" w:rsidRDefault="009A086D" w:rsidP="0070165B">
      <w:pPr>
        <w:jc w:val="both"/>
        <w:rPr>
          <w:sz w:val="28"/>
          <w:szCs w:val="28"/>
        </w:rPr>
      </w:pPr>
    </w:p>
    <w:sectPr w:rsidR="009A086D" w:rsidSect="00650C23">
      <w:footerReference w:type="default" r:id="rId10"/>
      <w:footerReference w:type="first" r:id="rId11"/>
      <w:footnotePr>
        <w:numRestart w:val="eachPage"/>
      </w:footnotePr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C45" w:rsidRDefault="00B50C45" w:rsidP="00CD1CE9">
      <w:r>
        <w:separator/>
      </w:r>
    </w:p>
  </w:endnote>
  <w:endnote w:type="continuationSeparator" w:id="0">
    <w:p w:rsidR="00B50C45" w:rsidRDefault="00B50C45" w:rsidP="00CD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9718080"/>
      <w:docPartObj>
        <w:docPartGallery w:val="Page Numbers (Bottom of Page)"/>
        <w:docPartUnique/>
      </w:docPartObj>
    </w:sdtPr>
    <w:sdtEndPr/>
    <w:sdtContent>
      <w:p w:rsidR="00A71E4C" w:rsidRDefault="00A71E4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A01">
          <w:rPr>
            <w:noProof/>
          </w:rPr>
          <w:t>2</w:t>
        </w:r>
        <w:r>
          <w:fldChar w:fldCharType="end"/>
        </w:r>
      </w:p>
    </w:sdtContent>
  </w:sdt>
  <w:p w:rsidR="00A71E4C" w:rsidRDefault="00A71E4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E4C" w:rsidRDefault="00A71E4C">
    <w:pPr>
      <w:pStyle w:val="ac"/>
      <w:jc w:val="center"/>
    </w:pPr>
  </w:p>
  <w:p w:rsidR="00A71E4C" w:rsidRDefault="00A71E4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C45" w:rsidRDefault="00B50C45" w:rsidP="00CD1CE9">
      <w:r>
        <w:separator/>
      </w:r>
    </w:p>
  </w:footnote>
  <w:footnote w:type="continuationSeparator" w:id="0">
    <w:p w:rsidR="00B50C45" w:rsidRDefault="00B50C45" w:rsidP="00CD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5B92B"/>
    <w:multiLevelType w:val="hybridMultilevel"/>
    <w:tmpl w:val="CF4C01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D65006"/>
    <w:multiLevelType w:val="hybridMultilevel"/>
    <w:tmpl w:val="474077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E"/>
    <w:multiLevelType w:val="singleLevel"/>
    <w:tmpl w:val="5D3C5370"/>
    <w:lvl w:ilvl="0">
      <w:numFmt w:val="decimal"/>
      <w:pStyle w:val="2-6"/>
      <w:lvlText w:val="*"/>
      <w:lvlJc w:val="left"/>
      <w:pPr>
        <w:ind w:left="0" w:firstLine="0"/>
      </w:pPr>
    </w:lvl>
  </w:abstractNum>
  <w:abstractNum w:abstractNumId="3" w15:restartNumberingAfterBreak="0">
    <w:nsid w:val="00CA799F"/>
    <w:multiLevelType w:val="hybridMultilevel"/>
    <w:tmpl w:val="25907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AB68BE"/>
    <w:multiLevelType w:val="hybridMultilevel"/>
    <w:tmpl w:val="FE4A0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8B4123"/>
    <w:multiLevelType w:val="hybridMultilevel"/>
    <w:tmpl w:val="5254FA7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8892C7F"/>
    <w:multiLevelType w:val="hybridMultilevel"/>
    <w:tmpl w:val="70725F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A6F00A3"/>
    <w:multiLevelType w:val="hybridMultilevel"/>
    <w:tmpl w:val="53765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F60D1"/>
    <w:multiLevelType w:val="hybridMultilevel"/>
    <w:tmpl w:val="F1945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AF22194"/>
    <w:multiLevelType w:val="hybridMultilevel"/>
    <w:tmpl w:val="BF603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D83763"/>
    <w:multiLevelType w:val="hybridMultilevel"/>
    <w:tmpl w:val="A2D2FFF6"/>
    <w:lvl w:ilvl="0" w:tplc="0419000F">
      <w:start w:val="1"/>
      <w:numFmt w:val="decimal"/>
      <w:pStyle w:val="2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0F3C148A"/>
    <w:multiLevelType w:val="hybridMultilevel"/>
    <w:tmpl w:val="CE7A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815AF"/>
    <w:multiLevelType w:val="hybridMultilevel"/>
    <w:tmpl w:val="AEBE1C3E"/>
    <w:lvl w:ilvl="0" w:tplc="B88C51A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5FF7B05"/>
    <w:multiLevelType w:val="hybridMultilevel"/>
    <w:tmpl w:val="73A4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375FF8"/>
    <w:multiLevelType w:val="hybridMultilevel"/>
    <w:tmpl w:val="52D07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D02AAD"/>
    <w:multiLevelType w:val="hybridMultilevel"/>
    <w:tmpl w:val="B7BC4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C4131C6"/>
    <w:multiLevelType w:val="hybridMultilevel"/>
    <w:tmpl w:val="1F14B68C"/>
    <w:lvl w:ilvl="0" w:tplc="B74C804A">
      <w:start w:val="1"/>
      <w:numFmt w:val="decimal"/>
      <w:lvlText w:val="%1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7" w15:restartNumberingAfterBreak="0">
    <w:nsid w:val="1E5B344B"/>
    <w:multiLevelType w:val="hybridMultilevel"/>
    <w:tmpl w:val="91D87D28"/>
    <w:lvl w:ilvl="0" w:tplc="DC1EFA7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8" w15:restartNumberingAfterBreak="0">
    <w:nsid w:val="20312DC1"/>
    <w:multiLevelType w:val="hybridMultilevel"/>
    <w:tmpl w:val="4A4EF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9087F"/>
    <w:multiLevelType w:val="multilevel"/>
    <w:tmpl w:val="AFBEC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B8F35AF"/>
    <w:multiLevelType w:val="hybridMultilevel"/>
    <w:tmpl w:val="7034D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B9CB6A"/>
    <w:multiLevelType w:val="hybridMultilevel"/>
    <w:tmpl w:val="4B9235A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3433BFB"/>
    <w:multiLevelType w:val="hybridMultilevel"/>
    <w:tmpl w:val="8B8E72E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AD6DF4"/>
    <w:multiLevelType w:val="multilevel"/>
    <w:tmpl w:val="FFC847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24" w15:restartNumberingAfterBreak="0">
    <w:nsid w:val="36C14F59"/>
    <w:multiLevelType w:val="hybridMultilevel"/>
    <w:tmpl w:val="B5868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D74C0B"/>
    <w:multiLevelType w:val="hybridMultilevel"/>
    <w:tmpl w:val="1940F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1B1481"/>
    <w:multiLevelType w:val="hybridMultilevel"/>
    <w:tmpl w:val="5C22D8C4"/>
    <w:lvl w:ilvl="0" w:tplc="70784F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46944B4"/>
    <w:multiLevelType w:val="hybridMultilevel"/>
    <w:tmpl w:val="F5541BA4"/>
    <w:lvl w:ilvl="0" w:tplc="D1A43994">
      <w:start w:val="1"/>
      <w:numFmt w:val="decimal"/>
      <w:lvlText w:val="%1-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51032B2A"/>
    <w:multiLevelType w:val="hybridMultilevel"/>
    <w:tmpl w:val="50401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7E564B"/>
    <w:multiLevelType w:val="hybridMultilevel"/>
    <w:tmpl w:val="6BD42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158FB"/>
    <w:multiLevelType w:val="hybridMultilevel"/>
    <w:tmpl w:val="98A8F4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57074C5"/>
    <w:multiLevelType w:val="multilevel"/>
    <w:tmpl w:val="FFC847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2" w15:restartNumberingAfterBreak="0">
    <w:nsid w:val="57714C05"/>
    <w:multiLevelType w:val="hybridMultilevel"/>
    <w:tmpl w:val="39B65C5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92577F"/>
    <w:multiLevelType w:val="hybridMultilevel"/>
    <w:tmpl w:val="9A96FF4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5B1444EB"/>
    <w:multiLevelType w:val="hybridMultilevel"/>
    <w:tmpl w:val="C5781AF0"/>
    <w:lvl w:ilvl="0" w:tplc="E61A1528">
      <w:start w:val="1"/>
      <w:numFmt w:val="decimal"/>
      <w:pStyle w:val="a0"/>
      <w:lvlText w:val="Вариант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482787"/>
    <w:multiLevelType w:val="hybridMultilevel"/>
    <w:tmpl w:val="3D124DFE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6" w15:restartNumberingAfterBreak="0">
    <w:nsid w:val="5B517B2D"/>
    <w:multiLevelType w:val="hybridMultilevel"/>
    <w:tmpl w:val="64F0E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DC0267"/>
    <w:multiLevelType w:val="multilevel"/>
    <w:tmpl w:val="A47469BE"/>
    <w:lvl w:ilvl="0">
      <w:start w:val="1"/>
      <w:numFmt w:val="decimal"/>
      <w:pStyle w:val="a1"/>
      <w:suff w:val="space"/>
      <w:lvlText w:val="Тема %1."/>
      <w:lvlJc w:val="left"/>
      <w:pPr>
        <w:ind w:left="0" w:firstLine="709"/>
      </w:pPr>
      <w:rPr>
        <w:rFonts w:hint="default"/>
      </w:rPr>
    </w:lvl>
    <w:lvl w:ilvl="1">
      <w:start w:val="1"/>
      <w:numFmt w:val="none"/>
      <w:isLgl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141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8" w15:restartNumberingAfterBreak="0">
    <w:nsid w:val="5F14538D"/>
    <w:multiLevelType w:val="hybridMultilevel"/>
    <w:tmpl w:val="FE828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3F2972"/>
    <w:multiLevelType w:val="hybridMultilevel"/>
    <w:tmpl w:val="B3DCA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7200F8"/>
    <w:multiLevelType w:val="hybridMultilevel"/>
    <w:tmpl w:val="D2F83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469E7"/>
    <w:multiLevelType w:val="hybridMultilevel"/>
    <w:tmpl w:val="8A567B12"/>
    <w:lvl w:ilvl="0" w:tplc="FC0054BA">
      <w:start w:val="1"/>
      <w:numFmt w:val="decimal"/>
      <w:pStyle w:val="a2"/>
      <w:lvlText w:val="Занятие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D9F2C5E"/>
    <w:multiLevelType w:val="hybridMultilevel"/>
    <w:tmpl w:val="D2D0FD56"/>
    <w:lvl w:ilvl="0" w:tplc="5FD61F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E516BB5"/>
    <w:multiLevelType w:val="hybridMultilevel"/>
    <w:tmpl w:val="0E02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DD4CDB"/>
    <w:multiLevelType w:val="hybridMultilevel"/>
    <w:tmpl w:val="CE7A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161053"/>
    <w:multiLevelType w:val="hybridMultilevel"/>
    <w:tmpl w:val="45BC9522"/>
    <w:lvl w:ilvl="0" w:tplc="3184F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B10DC9"/>
    <w:multiLevelType w:val="hybridMultilevel"/>
    <w:tmpl w:val="F3466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1A2981"/>
    <w:multiLevelType w:val="multilevel"/>
    <w:tmpl w:val="D884F8A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0"/>
      <w:suff w:val="space"/>
      <w:lvlText w:val="2.%2."/>
      <w:lvlJc w:val="left"/>
      <w:pPr>
        <w:ind w:left="0" w:firstLine="709"/>
      </w:pPr>
      <w:rPr>
        <w:rFonts w:ascii="Times New Roman" w:hAnsi="Times New Roman" w:hint="default"/>
        <w:b/>
        <w:i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9AB63A1"/>
    <w:multiLevelType w:val="hybridMultilevel"/>
    <w:tmpl w:val="CC509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1106B7"/>
    <w:multiLevelType w:val="hybridMultilevel"/>
    <w:tmpl w:val="B3DCA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12"/>
  </w:num>
  <w:num w:numId="3">
    <w:abstractNumId w:val="10"/>
  </w:num>
  <w:num w:numId="4">
    <w:abstractNumId w:val="37"/>
  </w:num>
  <w:num w:numId="5">
    <w:abstractNumId w:val="41"/>
  </w:num>
  <w:num w:numId="6">
    <w:abstractNumId w:val="34"/>
  </w:num>
  <w:num w:numId="7">
    <w:abstractNumId w:val="5"/>
  </w:num>
  <w:num w:numId="8">
    <w:abstractNumId w:val="46"/>
  </w:num>
  <w:num w:numId="9">
    <w:abstractNumId w:val="43"/>
  </w:num>
  <w:num w:numId="10">
    <w:abstractNumId w:val="42"/>
  </w:num>
  <w:num w:numId="11">
    <w:abstractNumId w:val="8"/>
  </w:num>
  <w:num w:numId="12">
    <w:abstractNumId w:val="48"/>
  </w:num>
  <w:num w:numId="13">
    <w:abstractNumId w:val="15"/>
  </w:num>
  <w:num w:numId="14">
    <w:abstractNumId w:val="3"/>
  </w:num>
  <w:num w:numId="15">
    <w:abstractNumId w:val="33"/>
  </w:num>
  <w:num w:numId="16">
    <w:abstractNumId w:val="30"/>
  </w:num>
  <w:num w:numId="17">
    <w:abstractNumId w:val="9"/>
  </w:num>
  <w:num w:numId="18">
    <w:abstractNumId w:val="25"/>
  </w:num>
  <w:num w:numId="19">
    <w:abstractNumId w:val="23"/>
  </w:num>
  <w:num w:numId="20">
    <w:abstractNumId w:val="18"/>
  </w:num>
  <w:num w:numId="21">
    <w:abstractNumId w:val="31"/>
  </w:num>
  <w:num w:numId="22">
    <w:abstractNumId w:val="7"/>
  </w:num>
  <w:num w:numId="23">
    <w:abstractNumId w:val="45"/>
  </w:num>
  <w:num w:numId="24">
    <w:abstractNumId w:val="13"/>
  </w:num>
  <w:num w:numId="25">
    <w:abstractNumId w:val="11"/>
  </w:num>
  <w:num w:numId="26">
    <w:abstractNumId w:val="19"/>
  </w:num>
  <w:num w:numId="27">
    <w:abstractNumId w:val="27"/>
  </w:num>
  <w:num w:numId="28">
    <w:abstractNumId w:val="35"/>
  </w:num>
  <w:num w:numId="29">
    <w:abstractNumId w:val="40"/>
  </w:num>
  <w:num w:numId="30">
    <w:abstractNumId w:val="16"/>
  </w:num>
  <w:num w:numId="31">
    <w:abstractNumId w:val="2"/>
    <w:lvlOverride w:ilvl="0">
      <w:lvl w:ilvl="0">
        <w:numFmt w:val="bullet"/>
        <w:pStyle w:val="2-6"/>
        <w:lvlText w:val=""/>
        <w:legacy w:legacy="1" w:legacySpace="284" w:legacyIndent="283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2">
    <w:abstractNumId w:val="38"/>
  </w:num>
  <w:num w:numId="33">
    <w:abstractNumId w:val="21"/>
  </w:num>
  <w:num w:numId="34">
    <w:abstractNumId w:val="1"/>
  </w:num>
  <w:num w:numId="35">
    <w:abstractNumId w:val="0"/>
  </w:num>
  <w:num w:numId="36">
    <w:abstractNumId w:val="36"/>
  </w:num>
  <w:num w:numId="37">
    <w:abstractNumId w:val="14"/>
  </w:num>
  <w:num w:numId="38">
    <w:abstractNumId w:val="22"/>
  </w:num>
  <w:num w:numId="39">
    <w:abstractNumId w:val="6"/>
  </w:num>
  <w:num w:numId="40">
    <w:abstractNumId w:val="32"/>
  </w:num>
  <w:num w:numId="41">
    <w:abstractNumId w:val="39"/>
  </w:num>
  <w:num w:numId="42">
    <w:abstractNumId w:val="17"/>
  </w:num>
  <w:num w:numId="43">
    <w:abstractNumId w:val="26"/>
  </w:num>
  <w:num w:numId="44">
    <w:abstractNumId w:val="20"/>
  </w:num>
  <w:num w:numId="45">
    <w:abstractNumId w:val="44"/>
  </w:num>
  <w:num w:numId="46">
    <w:abstractNumId w:val="24"/>
  </w:num>
  <w:num w:numId="47">
    <w:abstractNumId w:val="4"/>
  </w:num>
  <w:num w:numId="48">
    <w:abstractNumId w:val="29"/>
  </w:num>
  <w:num w:numId="49">
    <w:abstractNumId w:val="49"/>
  </w:num>
  <w:num w:numId="50">
    <w:abstractNumId w:val="47"/>
  </w:num>
  <w:num w:numId="51">
    <w:abstractNumId w:val="47"/>
  </w:num>
  <w:num w:numId="52">
    <w:abstractNumId w:val="2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ocumentProtection w:edit="forms" w:enforcement="0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60B"/>
    <w:rsid w:val="000029FE"/>
    <w:rsid w:val="00007DF7"/>
    <w:rsid w:val="000109D9"/>
    <w:rsid w:val="00015D68"/>
    <w:rsid w:val="0003256E"/>
    <w:rsid w:val="000340F7"/>
    <w:rsid w:val="0003561F"/>
    <w:rsid w:val="000378BB"/>
    <w:rsid w:val="00045784"/>
    <w:rsid w:val="00061161"/>
    <w:rsid w:val="00070407"/>
    <w:rsid w:val="0007110D"/>
    <w:rsid w:val="00076F2D"/>
    <w:rsid w:val="000803F3"/>
    <w:rsid w:val="000814B9"/>
    <w:rsid w:val="0008376E"/>
    <w:rsid w:val="00086B92"/>
    <w:rsid w:val="00090A29"/>
    <w:rsid w:val="00093085"/>
    <w:rsid w:val="00094BA7"/>
    <w:rsid w:val="000A07C3"/>
    <w:rsid w:val="000A0E0E"/>
    <w:rsid w:val="000B269D"/>
    <w:rsid w:val="000B315F"/>
    <w:rsid w:val="000C2587"/>
    <w:rsid w:val="000C3F16"/>
    <w:rsid w:val="000C7FBF"/>
    <w:rsid w:val="000D5942"/>
    <w:rsid w:val="000E1600"/>
    <w:rsid w:val="000E5A33"/>
    <w:rsid w:val="000F23F6"/>
    <w:rsid w:val="000F5797"/>
    <w:rsid w:val="00101FE0"/>
    <w:rsid w:val="00102761"/>
    <w:rsid w:val="00103F75"/>
    <w:rsid w:val="001103F9"/>
    <w:rsid w:val="00114A38"/>
    <w:rsid w:val="00116336"/>
    <w:rsid w:val="001252D5"/>
    <w:rsid w:val="00127A55"/>
    <w:rsid w:val="0013006C"/>
    <w:rsid w:val="001336BA"/>
    <w:rsid w:val="00135246"/>
    <w:rsid w:val="00135C3B"/>
    <w:rsid w:val="00136EEC"/>
    <w:rsid w:val="001410FD"/>
    <w:rsid w:val="00141EFE"/>
    <w:rsid w:val="001422DA"/>
    <w:rsid w:val="0014327E"/>
    <w:rsid w:val="0014586A"/>
    <w:rsid w:val="001510FA"/>
    <w:rsid w:val="00155854"/>
    <w:rsid w:val="00160AAC"/>
    <w:rsid w:val="00164087"/>
    <w:rsid w:val="00164C7C"/>
    <w:rsid w:val="00170171"/>
    <w:rsid w:val="00171A60"/>
    <w:rsid w:val="001726AF"/>
    <w:rsid w:val="00172D26"/>
    <w:rsid w:val="00173170"/>
    <w:rsid w:val="0018249B"/>
    <w:rsid w:val="001838C3"/>
    <w:rsid w:val="0018410E"/>
    <w:rsid w:val="00185C40"/>
    <w:rsid w:val="001902E9"/>
    <w:rsid w:val="001A0338"/>
    <w:rsid w:val="001A20C8"/>
    <w:rsid w:val="001A39F4"/>
    <w:rsid w:val="001A3F19"/>
    <w:rsid w:val="001A570A"/>
    <w:rsid w:val="001B277C"/>
    <w:rsid w:val="001C4377"/>
    <w:rsid w:val="001C5B95"/>
    <w:rsid w:val="001D50E6"/>
    <w:rsid w:val="001E337F"/>
    <w:rsid w:val="001E77E2"/>
    <w:rsid w:val="001F25C7"/>
    <w:rsid w:val="001F5F94"/>
    <w:rsid w:val="002016B2"/>
    <w:rsid w:val="00201C50"/>
    <w:rsid w:val="00202C6D"/>
    <w:rsid w:val="00210C1F"/>
    <w:rsid w:val="00210C52"/>
    <w:rsid w:val="00210E4B"/>
    <w:rsid w:val="002153A2"/>
    <w:rsid w:val="0022594B"/>
    <w:rsid w:val="00227090"/>
    <w:rsid w:val="002314EE"/>
    <w:rsid w:val="002321B5"/>
    <w:rsid w:val="0023737E"/>
    <w:rsid w:val="00241964"/>
    <w:rsid w:val="002437BA"/>
    <w:rsid w:val="00247F14"/>
    <w:rsid w:val="002507B9"/>
    <w:rsid w:val="002601A8"/>
    <w:rsid w:val="00274595"/>
    <w:rsid w:val="00280902"/>
    <w:rsid w:val="002817B5"/>
    <w:rsid w:val="002825D7"/>
    <w:rsid w:val="002912E3"/>
    <w:rsid w:val="00292903"/>
    <w:rsid w:val="00293069"/>
    <w:rsid w:val="00295500"/>
    <w:rsid w:val="002956F5"/>
    <w:rsid w:val="002B18FF"/>
    <w:rsid w:val="002C12F5"/>
    <w:rsid w:val="002C1A01"/>
    <w:rsid w:val="002C4085"/>
    <w:rsid w:val="002C6890"/>
    <w:rsid w:val="002D102D"/>
    <w:rsid w:val="002D6D8A"/>
    <w:rsid w:val="0030205A"/>
    <w:rsid w:val="00302159"/>
    <w:rsid w:val="00303262"/>
    <w:rsid w:val="00303D76"/>
    <w:rsid w:val="00314597"/>
    <w:rsid w:val="003149C4"/>
    <w:rsid w:val="0031560B"/>
    <w:rsid w:val="00325B9A"/>
    <w:rsid w:val="003408A8"/>
    <w:rsid w:val="003430CE"/>
    <w:rsid w:val="003600D1"/>
    <w:rsid w:val="00360457"/>
    <w:rsid w:val="00360930"/>
    <w:rsid w:val="0036231E"/>
    <w:rsid w:val="0037422D"/>
    <w:rsid w:val="00392527"/>
    <w:rsid w:val="00394607"/>
    <w:rsid w:val="003A0889"/>
    <w:rsid w:val="003A6F08"/>
    <w:rsid w:val="003B64E9"/>
    <w:rsid w:val="003C2C04"/>
    <w:rsid w:val="003C526F"/>
    <w:rsid w:val="003D08CA"/>
    <w:rsid w:val="003D2663"/>
    <w:rsid w:val="003D2A9A"/>
    <w:rsid w:val="003D52C8"/>
    <w:rsid w:val="003D7801"/>
    <w:rsid w:val="003E256E"/>
    <w:rsid w:val="003E57D5"/>
    <w:rsid w:val="003E6F81"/>
    <w:rsid w:val="003F10A0"/>
    <w:rsid w:val="00417381"/>
    <w:rsid w:val="00436D3E"/>
    <w:rsid w:val="00447C0A"/>
    <w:rsid w:val="00451993"/>
    <w:rsid w:val="0045543E"/>
    <w:rsid w:val="004561ED"/>
    <w:rsid w:val="004629F0"/>
    <w:rsid w:val="00470FE9"/>
    <w:rsid w:val="00472ECA"/>
    <w:rsid w:val="00477E21"/>
    <w:rsid w:val="004833A6"/>
    <w:rsid w:val="00483551"/>
    <w:rsid w:val="00495308"/>
    <w:rsid w:val="00495412"/>
    <w:rsid w:val="004A125B"/>
    <w:rsid w:val="004A149E"/>
    <w:rsid w:val="004A3F9B"/>
    <w:rsid w:val="004A68FA"/>
    <w:rsid w:val="004A6BB8"/>
    <w:rsid w:val="004A73CA"/>
    <w:rsid w:val="004B021D"/>
    <w:rsid w:val="004B2D5D"/>
    <w:rsid w:val="004C2509"/>
    <w:rsid w:val="004C2CF1"/>
    <w:rsid w:val="004C7489"/>
    <w:rsid w:val="004C7F17"/>
    <w:rsid w:val="004D0C05"/>
    <w:rsid w:val="004D1039"/>
    <w:rsid w:val="004D1685"/>
    <w:rsid w:val="004D293E"/>
    <w:rsid w:val="004D7F08"/>
    <w:rsid w:val="004E1218"/>
    <w:rsid w:val="004E6A48"/>
    <w:rsid w:val="004F039D"/>
    <w:rsid w:val="004F1C6E"/>
    <w:rsid w:val="004F3B5C"/>
    <w:rsid w:val="004F6C51"/>
    <w:rsid w:val="00501A2F"/>
    <w:rsid w:val="005031F2"/>
    <w:rsid w:val="0051644E"/>
    <w:rsid w:val="0051669F"/>
    <w:rsid w:val="00525B1F"/>
    <w:rsid w:val="00526546"/>
    <w:rsid w:val="005308D3"/>
    <w:rsid w:val="00531161"/>
    <w:rsid w:val="00532E49"/>
    <w:rsid w:val="005333CC"/>
    <w:rsid w:val="00533D1C"/>
    <w:rsid w:val="0053629F"/>
    <w:rsid w:val="005366A9"/>
    <w:rsid w:val="00537323"/>
    <w:rsid w:val="00541417"/>
    <w:rsid w:val="00550250"/>
    <w:rsid w:val="0055429B"/>
    <w:rsid w:val="00554E11"/>
    <w:rsid w:val="00575892"/>
    <w:rsid w:val="005857B5"/>
    <w:rsid w:val="005A3533"/>
    <w:rsid w:val="005B585C"/>
    <w:rsid w:val="005C43EA"/>
    <w:rsid w:val="005D43A4"/>
    <w:rsid w:val="005D631F"/>
    <w:rsid w:val="005D689E"/>
    <w:rsid w:val="005D6C0B"/>
    <w:rsid w:val="005E03A0"/>
    <w:rsid w:val="005E2AEB"/>
    <w:rsid w:val="005E708E"/>
    <w:rsid w:val="005F3CD9"/>
    <w:rsid w:val="005F758E"/>
    <w:rsid w:val="00600886"/>
    <w:rsid w:val="0060269A"/>
    <w:rsid w:val="00603601"/>
    <w:rsid w:val="0060428E"/>
    <w:rsid w:val="00616492"/>
    <w:rsid w:val="006170F8"/>
    <w:rsid w:val="006235C5"/>
    <w:rsid w:val="00623BAF"/>
    <w:rsid w:val="00624A07"/>
    <w:rsid w:val="00631EA0"/>
    <w:rsid w:val="00644E34"/>
    <w:rsid w:val="00647FA7"/>
    <w:rsid w:val="00650C23"/>
    <w:rsid w:val="00650FFF"/>
    <w:rsid w:val="0065316B"/>
    <w:rsid w:val="006558ED"/>
    <w:rsid w:val="00662A9C"/>
    <w:rsid w:val="00664AE1"/>
    <w:rsid w:val="00666AED"/>
    <w:rsid w:val="006A6627"/>
    <w:rsid w:val="006B64ED"/>
    <w:rsid w:val="006C4DFB"/>
    <w:rsid w:val="006E035D"/>
    <w:rsid w:val="006E1557"/>
    <w:rsid w:val="006E62CC"/>
    <w:rsid w:val="006F004B"/>
    <w:rsid w:val="006F1566"/>
    <w:rsid w:val="006F36FD"/>
    <w:rsid w:val="006F4C02"/>
    <w:rsid w:val="00701297"/>
    <w:rsid w:val="0070165B"/>
    <w:rsid w:val="00702B68"/>
    <w:rsid w:val="0070492F"/>
    <w:rsid w:val="007149BD"/>
    <w:rsid w:val="00715AA4"/>
    <w:rsid w:val="0071601D"/>
    <w:rsid w:val="00721E5F"/>
    <w:rsid w:val="00721F80"/>
    <w:rsid w:val="00725251"/>
    <w:rsid w:val="0072630D"/>
    <w:rsid w:val="00726924"/>
    <w:rsid w:val="00730E83"/>
    <w:rsid w:val="007415EE"/>
    <w:rsid w:val="0074530E"/>
    <w:rsid w:val="00745413"/>
    <w:rsid w:val="00750751"/>
    <w:rsid w:val="00754E93"/>
    <w:rsid w:val="00755F88"/>
    <w:rsid w:val="00756B4A"/>
    <w:rsid w:val="00762AB8"/>
    <w:rsid w:val="00775869"/>
    <w:rsid w:val="00784BAE"/>
    <w:rsid w:val="007904BF"/>
    <w:rsid w:val="0079534E"/>
    <w:rsid w:val="007A49EE"/>
    <w:rsid w:val="007B3310"/>
    <w:rsid w:val="007C0810"/>
    <w:rsid w:val="007C3BAF"/>
    <w:rsid w:val="007C53E4"/>
    <w:rsid w:val="007D20DA"/>
    <w:rsid w:val="007D5ABA"/>
    <w:rsid w:val="007E00E9"/>
    <w:rsid w:val="007E5260"/>
    <w:rsid w:val="007F5232"/>
    <w:rsid w:val="00800992"/>
    <w:rsid w:val="00800CE0"/>
    <w:rsid w:val="00804AC6"/>
    <w:rsid w:val="00804F28"/>
    <w:rsid w:val="00807D77"/>
    <w:rsid w:val="00811198"/>
    <w:rsid w:val="008121DD"/>
    <w:rsid w:val="00814C24"/>
    <w:rsid w:val="00815480"/>
    <w:rsid w:val="00822C23"/>
    <w:rsid w:val="00831DCC"/>
    <w:rsid w:val="00843B88"/>
    <w:rsid w:val="00860182"/>
    <w:rsid w:val="00864037"/>
    <w:rsid w:val="00870198"/>
    <w:rsid w:val="00870E7C"/>
    <w:rsid w:val="00875325"/>
    <w:rsid w:val="00876100"/>
    <w:rsid w:val="00880495"/>
    <w:rsid w:val="00881571"/>
    <w:rsid w:val="00887B05"/>
    <w:rsid w:val="00890AF5"/>
    <w:rsid w:val="00892388"/>
    <w:rsid w:val="00894019"/>
    <w:rsid w:val="00895541"/>
    <w:rsid w:val="008A1039"/>
    <w:rsid w:val="008A4A6F"/>
    <w:rsid w:val="008B5717"/>
    <w:rsid w:val="008B5E01"/>
    <w:rsid w:val="008C4650"/>
    <w:rsid w:val="008D2210"/>
    <w:rsid w:val="008D580F"/>
    <w:rsid w:val="008D6883"/>
    <w:rsid w:val="008D721F"/>
    <w:rsid w:val="008E4606"/>
    <w:rsid w:val="008F0B11"/>
    <w:rsid w:val="009030FB"/>
    <w:rsid w:val="0092613B"/>
    <w:rsid w:val="0093493E"/>
    <w:rsid w:val="00934D06"/>
    <w:rsid w:val="0093606B"/>
    <w:rsid w:val="00937098"/>
    <w:rsid w:val="00942377"/>
    <w:rsid w:val="00946F95"/>
    <w:rsid w:val="0095506C"/>
    <w:rsid w:val="0096197F"/>
    <w:rsid w:val="00970CF6"/>
    <w:rsid w:val="00975CC6"/>
    <w:rsid w:val="009767A7"/>
    <w:rsid w:val="00985EFD"/>
    <w:rsid w:val="0099113C"/>
    <w:rsid w:val="00991368"/>
    <w:rsid w:val="009916DB"/>
    <w:rsid w:val="00996325"/>
    <w:rsid w:val="00997A89"/>
    <w:rsid w:val="009A01B1"/>
    <w:rsid w:val="009A086D"/>
    <w:rsid w:val="009A483F"/>
    <w:rsid w:val="009B0685"/>
    <w:rsid w:val="009B14B1"/>
    <w:rsid w:val="009B7C10"/>
    <w:rsid w:val="009C1795"/>
    <w:rsid w:val="009C4572"/>
    <w:rsid w:val="009C703C"/>
    <w:rsid w:val="009D57E3"/>
    <w:rsid w:val="009D5C12"/>
    <w:rsid w:val="009D5D99"/>
    <w:rsid w:val="009D67D0"/>
    <w:rsid w:val="009E7AF5"/>
    <w:rsid w:val="009F5B31"/>
    <w:rsid w:val="00A0056E"/>
    <w:rsid w:val="00A005D8"/>
    <w:rsid w:val="00A113DD"/>
    <w:rsid w:val="00A13174"/>
    <w:rsid w:val="00A16A45"/>
    <w:rsid w:val="00A170CF"/>
    <w:rsid w:val="00A2187B"/>
    <w:rsid w:val="00A23117"/>
    <w:rsid w:val="00A31ACF"/>
    <w:rsid w:val="00A3482D"/>
    <w:rsid w:val="00A3503B"/>
    <w:rsid w:val="00A417F8"/>
    <w:rsid w:val="00A45526"/>
    <w:rsid w:val="00A45A02"/>
    <w:rsid w:val="00A54AC1"/>
    <w:rsid w:val="00A56359"/>
    <w:rsid w:val="00A569C2"/>
    <w:rsid w:val="00A56C1E"/>
    <w:rsid w:val="00A572A9"/>
    <w:rsid w:val="00A574EA"/>
    <w:rsid w:val="00A576D8"/>
    <w:rsid w:val="00A649BE"/>
    <w:rsid w:val="00A65EDE"/>
    <w:rsid w:val="00A7146D"/>
    <w:rsid w:val="00A71E4C"/>
    <w:rsid w:val="00A72C42"/>
    <w:rsid w:val="00A7308F"/>
    <w:rsid w:val="00A7597F"/>
    <w:rsid w:val="00A8458E"/>
    <w:rsid w:val="00A9024D"/>
    <w:rsid w:val="00A913DD"/>
    <w:rsid w:val="00A9300C"/>
    <w:rsid w:val="00A973B6"/>
    <w:rsid w:val="00AA0647"/>
    <w:rsid w:val="00AB6BDE"/>
    <w:rsid w:val="00AB78E3"/>
    <w:rsid w:val="00AC2D89"/>
    <w:rsid w:val="00AC3B94"/>
    <w:rsid w:val="00AC75F5"/>
    <w:rsid w:val="00AD140D"/>
    <w:rsid w:val="00AD4B40"/>
    <w:rsid w:val="00AD5939"/>
    <w:rsid w:val="00AE1080"/>
    <w:rsid w:val="00AE343C"/>
    <w:rsid w:val="00B04E31"/>
    <w:rsid w:val="00B127BC"/>
    <w:rsid w:val="00B15C15"/>
    <w:rsid w:val="00B43622"/>
    <w:rsid w:val="00B50C45"/>
    <w:rsid w:val="00B5259E"/>
    <w:rsid w:val="00B60EA1"/>
    <w:rsid w:val="00B6306B"/>
    <w:rsid w:val="00B65CA0"/>
    <w:rsid w:val="00B66E1A"/>
    <w:rsid w:val="00B70682"/>
    <w:rsid w:val="00B71D47"/>
    <w:rsid w:val="00B72735"/>
    <w:rsid w:val="00B72835"/>
    <w:rsid w:val="00B744ED"/>
    <w:rsid w:val="00B76E38"/>
    <w:rsid w:val="00B7732A"/>
    <w:rsid w:val="00B8584C"/>
    <w:rsid w:val="00B86323"/>
    <w:rsid w:val="00B90E64"/>
    <w:rsid w:val="00BA0444"/>
    <w:rsid w:val="00BA13A1"/>
    <w:rsid w:val="00BA2108"/>
    <w:rsid w:val="00BA314B"/>
    <w:rsid w:val="00BA5DE4"/>
    <w:rsid w:val="00BB08B9"/>
    <w:rsid w:val="00BB193A"/>
    <w:rsid w:val="00BB24C7"/>
    <w:rsid w:val="00BC66D3"/>
    <w:rsid w:val="00BC74E6"/>
    <w:rsid w:val="00BC7754"/>
    <w:rsid w:val="00BD3630"/>
    <w:rsid w:val="00BD6886"/>
    <w:rsid w:val="00BE113D"/>
    <w:rsid w:val="00BE7463"/>
    <w:rsid w:val="00BF1A55"/>
    <w:rsid w:val="00BF4EFA"/>
    <w:rsid w:val="00C0214A"/>
    <w:rsid w:val="00C03CAC"/>
    <w:rsid w:val="00C11805"/>
    <w:rsid w:val="00C15A22"/>
    <w:rsid w:val="00C240CB"/>
    <w:rsid w:val="00C27F2E"/>
    <w:rsid w:val="00C306AB"/>
    <w:rsid w:val="00C3694D"/>
    <w:rsid w:val="00C41D5F"/>
    <w:rsid w:val="00C440A5"/>
    <w:rsid w:val="00C509B7"/>
    <w:rsid w:val="00C5131C"/>
    <w:rsid w:val="00C52708"/>
    <w:rsid w:val="00C56B4F"/>
    <w:rsid w:val="00C609F3"/>
    <w:rsid w:val="00C702EC"/>
    <w:rsid w:val="00C746D2"/>
    <w:rsid w:val="00C807FB"/>
    <w:rsid w:val="00C80B61"/>
    <w:rsid w:val="00C83ECA"/>
    <w:rsid w:val="00C86C2C"/>
    <w:rsid w:val="00C87CFB"/>
    <w:rsid w:val="00C91736"/>
    <w:rsid w:val="00C95471"/>
    <w:rsid w:val="00CA02BA"/>
    <w:rsid w:val="00CA30A6"/>
    <w:rsid w:val="00CA3564"/>
    <w:rsid w:val="00CA539B"/>
    <w:rsid w:val="00CB124E"/>
    <w:rsid w:val="00CB2111"/>
    <w:rsid w:val="00CB3BD6"/>
    <w:rsid w:val="00CB56AB"/>
    <w:rsid w:val="00CC5CAD"/>
    <w:rsid w:val="00CD1CE9"/>
    <w:rsid w:val="00CD3DD2"/>
    <w:rsid w:val="00CD4858"/>
    <w:rsid w:val="00CD7D7F"/>
    <w:rsid w:val="00CE06EE"/>
    <w:rsid w:val="00CE3112"/>
    <w:rsid w:val="00CE4BD7"/>
    <w:rsid w:val="00CF0A66"/>
    <w:rsid w:val="00CF21DB"/>
    <w:rsid w:val="00CF3860"/>
    <w:rsid w:val="00D00383"/>
    <w:rsid w:val="00D11B32"/>
    <w:rsid w:val="00D12DA5"/>
    <w:rsid w:val="00D24332"/>
    <w:rsid w:val="00D27420"/>
    <w:rsid w:val="00D37826"/>
    <w:rsid w:val="00D40280"/>
    <w:rsid w:val="00D4250D"/>
    <w:rsid w:val="00D43480"/>
    <w:rsid w:val="00D43EDC"/>
    <w:rsid w:val="00D5398E"/>
    <w:rsid w:val="00D54BDB"/>
    <w:rsid w:val="00D5798E"/>
    <w:rsid w:val="00D817DD"/>
    <w:rsid w:val="00D82D80"/>
    <w:rsid w:val="00D92339"/>
    <w:rsid w:val="00D92A5B"/>
    <w:rsid w:val="00DA0258"/>
    <w:rsid w:val="00DA1F19"/>
    <w:rsid w:val="00DA2B87"/>
    <w:rsid w:val="00DA5869"/>
    <w:rsid w:val="00DB13D9"/>
    <w:rsid w:val="00DC19B7"/>
    <w:rsid w:val="00DC6958"/>
    <w:rsid w:val="00DD1241"/>
    <w:rsid w:val="00DD2C5E"/>
    <w:rsid w:val="00DE74D1"/>
    <w:rsid w:val="00DF0907"/>
    <w:rsid w:val="00DF3698"/>
    <w:rsid w:val="00DF3E75"/>
    <w:rsid w:val="00E02F92"/>
    <w:rsid w:val="00E1002B"/>
    <w:rsid w:val="00E10482"/>
    <w:rsid w:val="00E11779"/>
    <w:rsid w:val="00E14B9B"/>
    <w:rsid w:val="00E20664"/>
    <w:rsid w:val="00E279C9"/>
    <w:rsid w:val="00E32247"/>
    <w:rsid w:val="00E326D8"/>
    <w:rsid w:val="00E53F91"/>
    <w:rsid w:val="00E544AE"/>
    <w:rsid w:val="00E5484A"/>
    <w:rsid w:val="00E60E59"/>
    <w:rsid w:val="00E62439"/>
    <w:rsid w:val="00E674A8"/>
    <w:rsid w:val="00E77060"/>
    <w:rsid w:val="00E81FA3"/>
    <w:rsid w:val="00E82A30"/>
    <w:rsid w:val="00E85159"/>
    <w:rsid w:val="00E92920"/>
    <w:rsid w:val="00EA7CCF"/>
    <w:rsid w:val="00EB06D2"/>
    <w:rsid w:val="00EB157D"/>
    <w:rsid w:val="00ED10E0"/>
    <w:rsid w:val="00EE08B4"/>
    <w:rsid w:val="00EE5CF7"/>
    <w:rsid w:val="00EF1691"/>
    <w:rsid w:val="00EF1AD5"/>
    <w:rsid w:val="00EF4D07"/>
    <w:rsid w:val="00F16BF7"/>
    <w:rsid w:val="00F266DD"/>
    <w:rsid w:val="00F348F9"/>
    <w:rsid w:val="00F43116"/>
    <w:rsid w:val="00F5101C"/>
    <w:rsid w:val="00F5255D"/>
    <w:rsid w:val="00F60455"/>
    <w:rsid w:val="00F66645"/>
    <w:rsid w:val="00F8289A"/>
    <w:rsid w:val="00F93578"/>
    <w:rsid w:val="00F96BC2"/>
    <w:rsid w:val="00FA0C7D"/>
    <w:rsid w:val="00FB22DB"/>
    <w:rsid w:val="00FB4866"/>
    <w:rsid w:val="00FB4926"/>
    <w:rsid w:val="00FD7BC6"/>
    <w:rsid w:val="00FE1FD9"/>
    <w:rsid w:val="00FF136E"/>
    <w:rsid w:val="00FF2E3F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763A"/>
  <w15:docId w15:val="{1679288A-6060-480B-9CEA-0A537116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0B315F"/>
    <w:pPr>
      <w:ind w:left="0"/>
      <w:jc w:val="left"/>
    </w:pPr>
    <w:rPr>
      <w:rFonts w:eastAsia="Times New Roman"/>
      <w:szCs w:val="24"/>
      <w:lang w:eastAsia="ru-RU"/>
    </w:rPr>
  </w:style>
  <w:style w:type="paragraph" w:styleId="1">
    <w:name w:val="heading 1"/>
    <w:basedOn w:val="a3"/>
    <w:next w:val="a4"/>
    <w:link w:val="10"/>
    <w:autoRedefine/>
    <w:uiPriority w:val="9"/>
    <w:qFormat/>
    <w:rsid w:val="002912E3"/>
    <w:pPr>
      <w:keepNext/>
      <w:keepLines/>
      <w:tabs>
        <w:tab w:val="left" w:pos="1134"/>
      </w:tabs>
      <w:spacing w:line="360" w:lineRule="auto"/>
      <w:ind w:left="709"/>
      <w:jc w:val="both"/>
      <w:outlineLvl w:val="0"/>
    </w:pPr>
    <w:rPr>
      <w:rFonts w:eastAsiaTheme="majorEastAsia"/>
      <w:b/>
      <w:bCs/>
      <w:caps/>
      <w:sz w:val="28"/>
      <w:szCs w:val="28"/>
    </w:rPr>
  </w:style>
  <w:style w:type="paragraph" w:styleId="20">
    <w:name w:val="heading 2"/>
    <w:basedOn w:val="a3"/>
    <w:next w:val="a4"/>
    <w:link w:val="21"/>
    <w:uiPriority w:val="9"/>
    <w:unhideWhenUsed/>
    <w:qFormat/>
    <w:rsid w:val="00F266DD"/>
    <w:pPr>
      <w:keepNext/>
      <w:keepLines/>
      <w:numPr>
        <w:ilvl w:val="1"/>
        <w:numId w:val="1"/>
      </w:numPr>
      <w:spacing w:before="120" w:line="360" w:lineRule="auto"/>
      <w:jc w:val="both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647F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3"/>
    <w:next w:val="a3"/>
    <w:link w:val="40"/>
    <w:qFormat/>
    <w:rsid w:val="000B315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0B31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semiHidden/>
    <w:unhideWhenUsed/>
    <w:qFormat/>
    <w:rsid w:val="00814C2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40">
    <w:name w:val="Заголовок 4 Знак"/>
    <w:basedOn w:val="a5"/>
    <w:link w:val="4"/>
    <w:rsid w:val="000B315F"/>
    <w:rPr>
      <w:rFonts w:ascii="Calibri" w:eastAsia="Times New Roman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rsid w:val="000B315F"/>
    <w:rPr>
      <w:rFonts w:eastAsia="Times New Roman"/>
      <w:b/>
      <w:bCs/>
      <w:i/>
      <w:iCs/>
      <w:sz w:val="26"/>
      <w:szCs w:val="26"/>
      <w:lang w:eastAsia="ru-RU"/>
    </w:rPr>
  </w:style>
  <w:style w:type="paragraph" w:styleId="a8">
    <w:name w:val="Body Text"/>
    <w:basedOn w:val="a3"/>
    <w:link w:val="a9"/>
    <w:rsid w:val="000B315F"/>
    <w:pPr>
      <w:jc w:val="center"/>
    </w:pPr>
    <w:rPr>
      <w:b/>
      <w:bCs/>
      <w:smallCaps/>
    </w:rPr>
  </w:style>
  <w:style w:type="character" w:customStyle="1" w:styleId="a9">
    <w:name w:val="Основной текст Знак"/>
    <w:basedOn w:val="a5"/>
    <w:link w:val="a8"/>
    <w:rsid w:val="000B315F"/>
    <w:rPr>
      <w:rFonts w:eastAsia="Times New Roman"/>
      <w:b/>
      <w:bCs/>
      <w:smallCaps/>
      <w:szCs w:val="24"/>
      <w:lang w:eastAsia="ru-RU"/>
    </w:rPr>
  </w:style>
  <w:style w:type="paragraph" w:styleId="aa">
    <w:name w:val="Body Text Indent"/>
    <w:aliases w:val="текст,Основной текст 1,Нумерованный список !!,Надин стиль"/>
    <w:basedOn w:val="a3"/>
    <w:link w:val="ab"/>
    <w:rsid w:val="000B315F"/>
    <w:pPr>
      <w:ind w:firstLine="567"/>
    </w:pPr>
  </w:style>
  <w:style w:type="character" w:customStyle="1" w:styleId="ab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a"/>
    <w:rsid w:val="000B315F"/>
    <w:rPr>
      <w:rFonts w:eastAsia="Times New Roman"/>
      <w:szCs w:val="24"/>
      <w:lang w:eastAsia="ru-RU"/>
    </w:rPr>
  </w:style>
  <w:style w:type="paragraph" w:styleId="ac">
    <w:name w:val="footer"/>
    <w:basedOn w:val="a3"/>
    <w:link w:val="ad"/>
    <w:uiPriority w:val="99"/>
    <w:rsid w:val="000B31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5"/>
    <w:link w:val="ac"/>
    <w:uiPriority w:val="99"/>
    <w:rsid w:val="000B315F"/>
    <w:rPr>
      <w:rFonts w:eastAsia="Times New Roman"/>
      <w:szCs w:val="24"/>
      <w:lang w:eastAsia="ru-RU"/>
    </w:rPr>
  </w:style>
  <w:style w:type="table" w:styleId="ae">
    <w:name w:val="Table Grid"/>
    <w:basedOn w:val="a6"/>
    <w:uiPriority w:val="39"/>
    <w:rsid w:val="000B315F"/>
    <w:pPr>
      <w:ind w:left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5"/>
    <w:rsid w:val="000B315F"/>
  </w:style>
  <w:style w:type="paragraph" w:styleId="af0">
    <w:name w:val="Plain Text"/>
    <w:basedOn w:val="a3"/>
    <w:link w:val="af1"/>
    <w:rsid w:val="000B315F"/>
    <w:pPr>
      <w:ind w:firstLine="567"/>
      <w:jc w:val="both"/>
    </w:pPr>
    <w:rPr>
      <w:sz w:val="30"/>
      <w:szCs w:val="20"/>
    </w:rPr>
  </w:style>
  <w:style w:type="character" w:customStyle="1" w:styleId="af1">
    <w:name w:val="Текст Знак"/>
    <w:basedOn w:val="a5"/>
    <w:link w:val="af0"/>
    <w:rsid w:val="000B315F"/>
    <w:rPr>
      <w:rFonts w:eastAsia="Times New Roman"/>
      <w:sz w:val="30"/>
      <w:szCs w:val="20"/>
      <w:lang w:eastAsia="ru-RU"/>
    </w:rPr>
  </w:style>
  <w:style w:type="paragraph" w:customStyle="1" w:styleId="af2">
    <w:name w:val="Ц"/>
    <w:basedOn w:val="af0"/>
    <w:rsid w:val="000B315F"/>
    <w:pPr>
      <w:ind w:firstLine="0"/>
      <w:jc w:val="center"/>
    </w:pPr>
  </w:style>
  <w:style w:type="paragraph" w:customStyle="1" w:styleId="af3">
    <w:name w:val="ЦБ"/>
    <w:basedOn w:val="af0"/>
    <w:rsid w:val="000B315F"/>
    <w:pPr>
      <w:ind w:firstLine="0"/>
      <w:jc w:val="center"/>
    </w:pPr>
    <w:rPr>
      <w:sz w:val="32"/>
    </w:rPr>
  </w:style>
  <w:style w:type="character" w:styleId="af4">
    <w:name w:val="Placeholder Text"/>
    <w:basedOn w:val="a5"/>
    <w:uiPriority w:val="99"/>
    <w:semiHidden/>
    <w:rsid w:val="000B315F"/>
    <w:rPr>
      <w:color w:val="808080"/>
    </w:rPr>
  </w:style>
  <w:style w:type="character" w:customStyle="1" w:styleId="af5">
    <w:name w:val="дисциплина"/>
    <w:basedOn w:val="af1"/>
    <w:uiPriority w:val="1"/>
    <w:rsid w:val="000B315F"/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af6">
    <w:name w:val="Balloon Text"/>
    <w:basedOn w:val="a3"/>
    <w:link w:val="af7"/>
    <w:uiPriority w:val="99"/>
    <w:unhideWhenUsed/>
    <w:rsid w:val="000B315F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rsid w:val="000B315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ш1"/>
    <w:basedOn w:val="af8"/>
    <w:next w:val="a3"/>
    <w:autoRedefine/>
    <w:qFormat/>
    <w:rsid w:val="0023737E"/>
    <w:pPr>
      <w:keepNext/>
      <w:suppressAutoHyphens/>
      <w:spacing w:before="360" w:after="240" w:line="360" w:lineRule="auto"/>
      <w:ind w:firstLine="709"/>
      <w:jc w:val="both"/>
    </w:pPr>
    <w:rPr>
      <w:b/>
      <w:caps/>
      <w:sz w:val="28"/>
      <w:szCs w:val="28"/>
    </w:rPr>
  </w:style>
  <w:style w:type="paragraph" w:customStyle="1" w:styleId="22">
    <w:name w:val="Ш2"/>
    <w:basedOn w:val="af8"/>
    <w:next w:val="a3"/>
    <w:autoRedefine/>
    <w:qFormat/>
    <w:rsid w:val="00C11805"/>
    <w:pPr>
      <w:keepNext/>
      <w:tabs>
        <w:tab w:val="left" w:pos="708"/>
      </w:tabs>
      <w:spacing w:line="360" w:lineRule="auto"/>
      <w:ind w:left="709"/>
      <w:jc w:val="both"/>
    </w:pPr>
    <w:rPr>
      <w:b/>
      <w:i/>
      <w:sz w:val="28"/>
      <w:szCs w:val="28"/>
    </w:rPr>
  </w:style>
  <w:style w:type="paragraph" w:customStyle="1" w:styleId="a4">
    <w:name w:val="Ш основной"/>
    <w:basedOn w:val="a3"/>
    <w:link w:val="af9"/>
    <w:qFormat/>
    <w:rsid w:val="004E6A48"/>
    <w:pPr>
      <w:spacing w:line="360" w:lineRule="auto"/>
      <w:ind w:firstLine="709"/>
      <w:jc w:val="both"/>
    </w:pPr>
    <w:rPr>
      <w:sz w:val="28"/>
    </w:rPr>
  </w:style>
  <w:style w:type="paragraph" w:customStyle="1" w:styleId="a">
    <w:name w:val="Ш маркер"/>
    <w:basedOn w:val="a4"/>
    <w:autoRedefine/>
    <w:uiPriority w:val="99"/>
    <w:qFormat/>
    <w:rsid w:val="002601A8"/>
    <w:pPr>
      <w:numPr>
        <w:numId w:val="2"/>
      </w:numPr>
      <w:tabs>
        <w:tab w:val="left" w:pos="1134"/>
      </w:tabs>
      <w:spacing w:line="324" w:lineRule="auto"/>
      <w:ind w:left="0" w:firstLine="709"/>
    </w:pPr>
    <w:rPr>
      <w:spacing w:val="-4"/>
    </w:rPr>
  </w:style>
  <w:style w:type="character" w:customStyle="1" w:styleId="af9">
    <w:name w:val="Ш основной Знак"/>
    <w:basedOn w:val="a5"/>
    <w:link w:val="a4"/>
    <w:rsid w:val="004E6A48"/>
    <w:rPr>
      <w:rFonts w:eastAsia="Times New Roman"/>
      <w:sz w:val="28"/>
      <w:szCs w:val="24"/>
      <w:lang w:eastAsia="ru-RU"/>
    </w:rPr>
  </w:style>
  <w:style w:type="paragraph" w:styleId="af8">
    <w:name w:val="List Number"/>
    <w:basedOn w:val="a3"/>
    <w:uiPriority w:val="99"/>
    <w:unhideWhenUsed/>
    <w:rsid w:val="000B315F"/>
    <w:pPr>
      <w:contextualSpacing/>
    </w:pPr>
  </w:style>
  <w:style w:type="paragraph" w:customStyle="1" w:styleId="afa">
    <w:name w:val="Ш нумеров"/>
    <w:basedOn w:val="af8"/>
    <w:autoRedefine/>
    <w:qFormat/>
    <w:rsid w:val="005366A9"/>
    <w:pPr>
      <w:spacing w:line="360" w:lineRule="auto"/>
      <w:ind w:firstLine="567"/>
      <w:contextualSpacing w:val="0"/>
    </w:pPr>
    <w:rPr>
      <w:sz w:val="28"/>
      <w:szCs w:val="28"/>
    </w:rPr>
  </w:style>
  <w:style w:type="paragraph" w:styleId="afb">
    <w:name w:val="List Paragraph"/>
    <w:basedOn w:val="a3"/>
    <w:uiPriority w:val="34"/>
    <w:qFormat/>
    <w:rsid w:val="00887B05"/>
    <w:pPr>
      <w:ind w:left="720"/>
      <w:contextualSpacing/>
    </w:pPr>
  </w:style>
  <w:style w:type="paragraph" w:styleId="afc">
    <w:name w:val="header"/>
    <w:basedOn w:val="a3"/>
    <w:link w:val="afd"/>
    <w:uiPriority w:val="99"/>
    <w:unhideWhenUsed/>
    <w:rsid w:val="00B7732A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5"/>
    <w:link w:val="afc"/>
    <w:uiPriority w:val="99"/>
    <w:rsid w:val="00B7732A"/>
    <w:rPr>
      <w:rFonts w:eastAsia="Times New Roman"/>
      <w:szCs w:val="24"/>
      <w:lang w:eastAsia="ru-RU"/>
    </w:rPr>
  </w:style>
  <w:style w:type="paragraph" w:styleId="afe">
    <w:name w:val="Document Map"/>
    <w:basedOn w:val="a3"/>
    <w:link w:val="aff"/>
    <w:uiPriority w:val="99"/>
    <w:semiHidden/>
    <w:unhideWhenUsed/>
    <w:rsid w:val="0018410E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5"/>
    <w:link w:val="afe"/>
    <w:uiPriority w:val="99"/>
    <w:semiHidden/>
    <w:rsid w:val="0018410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2912E3"/>
    <w:rPr>
      <w:rFonts w:eastAsiaTheme="majorEastAsia"/>
      <w:b/>
      <w:bCs/>
      <w:caps/>
      <w:sz w:val="28"/>
      <w:szCs w:val="28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266DD"/>
    <w:rPr>
      <w:rFonts w:eastAsiaTheme="majorEastAsia" w:cstheme="majorBidi"/>
      <w:b/>
      <w:bCs/>
      <w:i/>
      <w:sz w:val="28"/>
      <w:szCs w:val="26"/>
      <w:lang w:eastAsia="ru-RU"/>
    </w:rPr>
  </w:style>
  <w:style w:type="paragraph" w:styleId="aff0">
    <w:name w:val="caption"/>
    <w:basedOn w:val="a3"/>
    <w:next w:val="a3"/>
    <w:uiPriority w:val="35"/>
    <w:unhideWhenUsed/>
    <w:qFormat/>
    <w:rsid w:val="00A569C2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Title"/>
    <w:basedOn w:val="a3"/>
    <w:next w:val="a3"/>
    <w:link w:val="aff1"/>
    <w:uiPriority w:val="10"/>
    <w:qFormat/>
    <w:rsid w:val="00811198"/>
    <w:pPr>
      <w:numPr>
        <w:numId w:val="4"/>
      </w:num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1">
    <w:name w:val="Заголовок Знак"/>
    <w:basedOn w:val="a5"/>
    <w:link w:val="a1"/>
    <w:uiPriority w:val="10"/>
    <w:rsid w:val="00811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aff2">
    <w:name w:val="Тема"/>
    <w:basedOn w:val="a1"/>
    <w:next w:val="a4"/>
    <w:autoRedefine/>
    <w:qFormat/>
    <w:rsid w:val="00B66E1A"/>
    <w:pPr>
      <w:pBdr>
        <w:bottom w:val="none" w:sz="0" w:space="0" w:color="auto"/>
      </w:pBdr>
      <w:spacing w:before="240" w:after="120" w:line="360" w:lineRule="auto"/>
    </w:pPr>
    <w:rPr>
      <w:rFonts w:ascii="Times New Roman" w:hAnsi="Times New Roman"/>
      <w:b/>
      <w:color w:val="auto"/>
      <w:sz w:val="28"/>
    </w:rPr>
  </w:style>
  <w:style w:type="character" w:styleId="aff3">
    <w:name w:val="annotation reference"/>
    <w:basedOn w:val="a5"/>
    <w:uiPriority w:val="99"/>
    <w:unhideWhenUsed/>
    <w:rsid w:val="00800CE0"/>
    <w:rPr>
      <w:sz w:val="16"/>
      <w:szCs w:val="16"/>
    </w:rPr>
  </w:style>
  <w:style w:type="paragraph" w:styleId="aff4">
    <w:name w:val="annotation text"/>
    <w:basedOn w:val="a3"/>
    <w:link w:val="aff5"/>
    <w:unhideWhenUsed/>
    <w:rsid w:val="00800CE0"/>
    <w:rPr>
      <w:sz w:val="20"/>
      <w:szCs w:val="20"/>
    </w:rPr>
  </w:style>
  <w:style w:type="character" w:customStyle="1" w:styleId="aff5">
    <w:name w:val="Текст примечания Знак"/>
    <w:basedOn w:val="a5"/>
    <w:link w:val="aff4"/>
    <w:rsid w:val="00800CE0"/>
    <w:rPr>
      <w:rFonts w:eastAsia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unhideWhenUsed/>
    <w:rsid w:val="00800CE0"/>
    <w:rPr>
      <w:b/>
      <w:bCs/>
    </w:rPr>
  </w:style>
  <w:style w:type="character" w:customStyle="1" w:styleId="aff7">
    <w:name w:val="Тема примечания Знак"/>
    <w:basedOn w:val="aff5"/>
    <w:link w:val="aff6"/>
    <w:rsid w:val="00800CE0"/>
    <w:rPr>
      <w:rFonts w:eastAsia="Times New Roman"/>
      <w:b/>
      <w:bCs/>
      <w:sz w:val="20"/>
      <w:szCs w:val="20"/>
      <w:lang w:eastAsia="ru-RU"/>
    </w:rPr>
  </w:style>
  <w:style w:type="paragraph" w:customStyle="1" w:styleId="a2">
    <w:name w:val="Занятие"/>
    <w:basedOn w:val="a1"/>
    <w:next w:val="a4"/>
    <w:autoRedefine/>
    <w:qFormat/>
    <w:rsid w:val="004E6A48"/>
    <w:pPr>
      <w:numPr>
        <w:numId w:val="5"/>
      </w:numPr>
      <w:pBdr>
        <w:bottom w:val="none" w:sz="0" w:space="0" w:color="auto"/>
      </w:pBdr>
      <w:spacing w:before="240" w:after="0" w:line="360" w:lineRule="auto"/>
      <w:ind w:left="0" w:firstLine="709"/>
    </w:pPr>
    <w:rPr>
      <w:rFonts w:ascii="Times New Roman" w:hAnsi="Times New Roman"/>
      <w:b/>
      <w:color w:val="auto"/>
      <w:sz w:val="28"/>
    </w:rPr>
  </w:style>
  <w:style w:type="paragraph" w:customStyle="1" w:styleId="aff8">
    <w:name w:val="ш_курсив"/>
    <w:basedOn w:val="a3"/>
    <w:next w:val="a4"/>
    <w:autoRedefine/>
    <w:qFormat/>
    <w:rsid w:val="003D52C8"/>
    <w:pPr>
      <w:spacing w:line="360" w:lineRule="auto"/>
      <w:ind w:firstLine="709"/>
    </w:pPr>
    <w:rPr>
      <w:b/>
      <w:i/>
      <w:sz w:val="28"/>
    </w:rPr>
  </w:style>
  <w:style w:type="paragraph" w:customStyle="1" w:styleId="aff9">
    <w:name w:val="ш_раздел"/>
    <w:basedOn w:val="a4"/>
    <w:next w:val="a4"/>
    <w:autoRedefine/>
    <w:qFormat/>
    <w:rsid w:val="004A3F9B"/>
    <w:pPr>
      <w:spacing w:before="240"/>
      <w:ind w:firstLine="708"/>
    </w:pPr>
    <w:rPr>
      <w:b/>
    </w:rPr>
  </w:style>
  <w:style w:type="paragraph" w:customStyle="1" w:styleId="a0">
    <w:name w:val="Вариант"/>
    <w:basedOn w:val="a1"/>
    <w:next w:val="a4"/>
    <w:autoRedefine/>
    <w:qFormat/>
    <w:rsid w:val="004A6BB8"/>
    <w:pPr>
      <w:numPr>
        <w:numId w:val="6"/>
      </w:numPr>
      <w:pBdr>
        <w:bottom w:val="none" w:sz="0" w:space="0" w:color="auto"/>
      </w:pBdr>
      <w:spacing w:before="240" w:after="0" w:line="360" w:lineRule="auto"/>
      <w:ind w:left="0" w:firstLine="709"/>
    </w:pPr>
    <w:rPr>
      <w:rFonts w:ascii="Times New Roman" w:hAnsi="Times New Roman"/>
      <w:b/>
      <w:color w:val="auto"/>
      <w:sz w:val="28"/>
    </w:rPr>
  </w:style>
  <w:style w:type="paragraph" w:customStyle="1" w:styleId="p7">
    <w:name w:val="p7"/>
    <w:basedOn w:val="a3"/>
    <w:rsid w:val="00135246"/>
    <w:pPr>
      <w:spacing w:before="100" w:beforeAutospacing="1" w:after="100" w:afterAutospacing="1"/>
    </w:pPr>
  </w:style>
  <w:style w:type="paragraph" w:customStyle="1" w:styleId="western">
    <w:name w:val="western"/>
    <w:basedOn w:val="a3"/>
    <w:rsid w:val="00AE1080"/>
    <w:pPr>
      <w:spacing w:before="100" w:beforeAutospacing="1" w:after="100" w:afterAutospacing="1"/>
    </w:pPr>
  </w:style>
  <w:style w:type="paragraph" w:styleId="affa">
    <w:name w:val="Normal (Web)"/>
    <w:basedOn w:val="a3"/>
    <w:rsid w:val="002601A8"/>
    <w:pPr>
      <w:spacing w:after="240"/>
    </w:pPr>
  </w:style>
  <w:style w:type="paragraph" w:customStyle="1" w:styleId="12">
    <w:name w:val="Стиль1"/>
    <w:basedOn w:val="a3"/>
    <w:rsid w:val="002601A8"/>
    <w:pPr>
      <w:ind w:firstLine="720"/>
      <w:jc w:val="both"/>
    </w:pPr>
    <w:rPr>
      <w:sz w:val="28"/>
      <w:szCs w:val="20"/>
    </w:rPr>
  </w:style>
  <w:style w:type="character" w:customStyle="1" w:styleId="60">
    <w:name w:val="Заголовок 6 Знак"/>
    <w:basedOn w:val="a5"/>
    <w:link w:val="6"/>
    <w:semiHidden/>
    <w:rsid w:val="00814C24"/>
    <w:rPr>
      <w:rFonts w:ascii="Calibri" w:eastAsia="Times New Roman" w:hAnsi="Calibri"/>
      <w:b/>
      <w:bCs/>
      <w:sz w:val="22"/>
      <w:lang w:eastAsia="ru-RU"/>
    </w:rPr>
  </w:style>
  <w:style w:type="paragraph" w:customStyle="1" w:styleId="13">
    <w:name w:val="Основной текст1"/>
    <w:basedOn w:val="a3"/>
    <w:rsid w:val="00814C24"/>
    <w:pPr>
      <w:snapToGrid w:val="0"/>
      <w:jc w:val="both"/>
    </w:pPr>
    <w:rPr>
      <w:sz w:val="28"/>
      <w:szCs w:val="20"/>
    </w:rPr>
  </w:style>
  <w:style w:type="paragraph" w:customStyle="1" w:styleId="affb">
    <w:name w:val="Чертежный"/>
    <w:rsid w:val="00814C24"/>
    <w:pPr>
      <w:ind w:left="0"/>
    </w:pPr>
    <w:rPr>
      <w:rFonts w:ascii="ISOCPEUR" w:eastAsia="Times New Roman" w:hAnsi="ISOCPEUR"/>
      <w:i/>
      <w:sz w:val="28"/>
      <w:szCs w:val="20"/>
      <w:lang w:val="uk-UA" w:eastAsia="zh-TW"/>
    </w:rPr>
  </w:style>
  <w:style w:type="paragraph" w:customStyle="1" w:styleId="14">
    <w:name w:val="Обычный + 14 пт"/>
    <w:aliases w:val="По ширине,Первая строка:  0,63 см,Междустр.интервал:  полу..."/>
    <w:basedOn w:val="a3"/>
    <w:rsid w:val="00814C24"/>
    <w:pPr>
      <w:spacing w:line="360" w:lineRule="auto"/>
      <w:ind w:firstLine="360"/>
      <w:jc w:val="both"/>
    </w:pPr>
    <w:rPr>
      <w:sz w:val="28"/>
      <w:szCs w:val="28"/>
    </w:rPr>
  </w:style>
  <w:style w:type="paragraph" w:customStyle="1" w:styleId="Style8">
    <w:name w:val="Style8"/>
    <w:basedOn w:val="a3"/>
    <w:uiPriority w:val="99"/>
    <w:rsid w:val="00814C24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9">
    <w:name w:val="Style9"/>
    <w:basedOn w:val="a3"/>
    <w:uiPriority w:val="99"/>
    <w:rsid w:val="00814C24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1">
    <w:name w:val="Style11"/>
    <w:basedOn w:val="a3"/>
    <w:uiPriority w:val="99"/>
    <w:rsid w:val="00814C24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4">
    <w:name w:val="Font Style14"/>
    <w:basedOn w:val="a5"/>
    <w:uiPriority w:val="99"/>
    <w:rsid w:val="00814C24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18">
    <w:name w:val="Font Style18"/>
    <w:basedOn w:val="a5"/>
    <w:uiPriority w:val="99"/>
    <w:rsid w:val="00814C2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5">
    <w:name w:val="Style5"/>
    <w:basedOn w:val="a3"/>
    <w:uiPriority w:val="99"/>
    <w:rsid w:val="00814C24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6">
    <w:name w:val="Font Style16"/>
    <w:basedOn w:val="a5"/>
    <w:uiPriority w:val="99"/>
    <w:rsid w:val="00814C24"/>
    <w:rPr>
      <w:rFonts w:ascii="Franklin Gothic Medium Cond" w:hAnsi="Franklin Gothic Medium Cond" w:cs="Franklin Gothic Medium Cond"/>
      <w:i/>
      <w:iCs/>
      <w:sz w:val="20"/>
      <w:szCs w:val="20"/>
    </w:rPr>
  </w:style>
  <w:style w:type="paragraph" w:customStyle="1" w:styleId="Style12">
    <w:name w:val="Style12"/>
    <w:basedOn w:val="a3"/>
    <w:uiPriority w:val="99"/>
    <w:rsid w:val="00814C24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7">
    <w:name w:val="Font Style17"/>
    <w:basedOn w:val="a5"/>
    <w:uiPriority w:val="99"/>
    <w:rsid w:val="00814C24"/>
    <w:rPr>
      <w:rFonts w:ascii="Book Antiqua" w:hAnsi="Book Antiqua" w:cs="Book Antiqua"/>
      <w:i/>
      <w:iCs/>
      <w:sz w:val="10"/>
      <w:szCs w:val="10"/>
    </w:rPr>
  </w:style>
  <w:style w:type="paragraph" w:customStyle="1" w:styleId="Style3">
    <w:name w:val="Style3"/>
    <w:basedOn w:val="a3"/>
    <w:uiPriority w:val="99"/>
    <w:rsid w:val="00814C24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23">
    <w:name w:val="Body Text 2"/>
    <w:basedOn w:val="a3"/>
    <w:link w:val="24"/>
    <w:rsid w:val="005857B5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rsid w:val="005857B5"/>
    <w:rPr>
      <w:rFonts w:eastAsia="Times New Roman"/>
      <w:szCs w:val="24"/>
      <w:lang w:eastAsia="ru-RU"/>
    </w:rPr>
  </w:style>
  <w:style w:type="paragraph" w:styleId="2">
    <w:name w:val="List Bullet 2"/>
    <w:basedOn w:val="a3"/>
    <w:semiHidden/>
    <w:rsid w:val="008121DD"/>
    <w:pPr>
      <w:numPr>
        <w:numId w:val="3"/>
      </w:numPr>
    </w:pPr>
    <w:rPr>
      <w:rFonts w:ascii="Arial" w:hAnsi="Arial" w:cs="Arial"/>
      <w:szCs w:val="28"/>
    </w:rPr>
  </w:style>
  <w:style w:type="character" w:styleId="affc">
    <w:name w:val="Hyperlink"/>
    <w:rsid w:val="00BC66D3"/>
    <w:rPr>
      <w:rFonts w:cs="Times New Roman"/>
      <w:color w:val="1263AC"/>
      <w:u w:val="none"/>
      <w:effect w:val="none"/>
    </w:rPr>
  </w:style>
  <w:style w:type="paragraph" w:styleId="affd">
    <w:name w:val="List"/>
    <w:basedOn w:val="a3"/>
    <w:uiPriority w:val="99"/>
    <w:semiHidden/>
    <w:unhideWhenUsed/>
    <w:rsid w:val="00756B4A"/>
    <w:pPr>
      <w:ind w:left="283" w:hanging="283"/>
      <w:contextualSpacing/>
    </w:pPr>
  </w:style>
  <w:style w:type="paragraph" w:styleId="affe">
    <w:name w:val="No Spacing"/>
    <w:uiPriority w:val="1"/>
    <w:qFormat/>
    <w:rsid w:val="00756B4A"/>
    <w:pPr>
      <w:ind w:left="0"/>
      <w:jc w:val="center"/>
    </w:pPr>
    <w:rPr>
      <w:rFonts w:asciiTheme="minorHAnsi" w:hAnsiTheme="minorHAnsi" w:cstheme="minorBidi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647FA7"/>
    <w:rPr>
      <w:rFonts w:asciiTheme="majorHAnsi" w:eastAsiaTheme="majorEastAsia" w:hAnsiTheme="majorHAnsi" w:cstheme="majorBidi"/>
      <w:b/>
      <w:bCs/>
      <w:color w:val="4F81BD" w:themeColor="accent1"/>
      <w:szCs w:val="24"/>
      <w:lang w:eastAsia="ru-RU"/>
    </w:rPr>
  </w:style>
  <w:style w:type="paragraph" w:styleId="afff">
    <w:name w:val="footnote text"/>
    <w:basedOn w:val="a3"/>
    <w:link w:val="afff0"/>
    <w:semiHidden/>
    <w:unhideWhenUsed/>
    <w:rsid w:val="00647FA7"/>
    <w:rPr>
      <w:rFonts w:ascii="Calibri" w:hAnsi="Calibri"/>
      <w:sz w:val="20"/>
      <w:szCs w:val="20"/>
    </w:rPr>
  </w:style>
  <w:style w:type="character" w:customStyle="1" w:styleId="afff0">
    <w:name w:val="Текст сноски Знак"/>
    <w:basedOn w:val="a5"/>
    <w:link w:val="afff"/>
    <w:semiHidden/>
    <w:rsid w:val="00647FA7"/>
    <w:rPr>
      <w:rFonts w:ascii="Calibri" w:eastAsia="Times New Roman" w:hAnsi="Calibri"/>
      <w:sz w:val="20"/>
      <w:szCs w:val="20"/>
      <w:lang w:eastAsia="ru-RU"/>
    </w:rPr>
  </w:style>
  <w:style w:type="character" w:styleId="afff1">
    <w:name w:val="footnote reference"/>
    <w:basedOn w:val="a5"/>
    <w:uiPriority w:val="99"/>
    <w:semiHidden/>
    <w:unhideWhenUsed/>
    <w:rsid w:val="00647FA7"/>
    <w:rPr>
      <w:vertAlign w:val="superscript"/>
    </w:rPr>
  </w:style>
  <w:style w:type="paragraph" w:customStyle="1" w:styleId="2-6">
    <w:name w:val="Спис2-6"/>
    <w:basedOn w:val="a3"/>
    <w:autoRedefine/>
    <w:rsid w:val="00647FA7"/>
    <w:pPr>
      <w:numPr>
        <w:numId w:val="31"/>
      </w:numPr>
      <w:tabs>
        <w:tab w:val="num" w:pos="1080"/>
      </w:tabs>
      <w:spacing w:line="288" w:lineRule="auto"/>
      <w:ind w:left="1077" w:hanging="357"/>
      <w:jc w:val="both"/>
    </w:pPr>
    <w:rPr>
      <w:rFonts w:ascii="Times New Roman CYR" w:hAnsi="Times New Roman CYR"/>
      <w:szCs w:val="20"/>
    </w:rPr>
  </w:style>
  <w:style w:type="paragraph" w:customStyle="1" w:styleId="1--0">
    <w:name w:val="Спис1--0"/>
    <w:basedOn w:val="a3"/>
    <w:rsid w:val="00647FA7"/>
    <w:pPr>
      <w:tabs>
        <w:tab w:val="num" w:pos="360"/>
      </w:tabs>
      <w:spacing w:line="288" w:lineRule="auto"/>
      <w:ind w:firstLine="709"/>
      <w:jc w:val="both"/>
    </w:pPr>
    <w:rPr>
      <w:rFonts w:ascii="Times New Roman CYR" w:hAnsi="Times New Roman CYR"/>
      <w:szCs w:val="20"/>
    </w:rPr>
  </w:style>
  <w:style w:type="paragraph" w:customStyle="1" w:styleId="1-3">
    <w:name w:val="текст1-3"/>
    <w:basedOn w:val="a3"/>
    <w:rsid w:val="00647FA7"/>
    <w:pPr>
      <w:spacing w:after="60" w:line="288" w:lineRule="auto"/>
      <w:ind w:firstLine="709"/>
      <w:jc w:val="both"/>
    </w:pPr>
    <w:rPr>
      <w:rFonts w:ascii="Times New Roman CYR" w:hAnsi="Times New Roman CYR"/>
      <w:szCs w:val="20"/>
    </w:rPr>
  </w:style>
  <w:style w:type="paragraph" w:customStyle="1" w:styleId="Default">
    <w:name w:val="Default"/>
    <w:rsid w:val="009F5B31"/>
    <w:pPr>
      <w:widowControl w:val="0"/>
      <w:autoSpaceDE w:val="0"/>
      <w:autoSpaceDN w:val="0"/>
      <w:adjustRightInd w:val="0"/>
      <w:ind w:left="0"/>
      <w:jc w:val="left"/>
    </w:pPr>
    <w:rPr>
      <w:rFonts w:eastAsiaTheme="minorEastAsia"/>
      <w:color w:val="000000"/>
      <w:szCs w:val="24"/>
      <w:lang w:eastAsia="ru-RU"/>
    </w:rPr>
  </w:style>
  <w:style w:type="paragraph" w:customStyle="1" w:styleId="CM14">
    <w:name w:val="CM14"/>
    <w:basedOn w:val="Default"/>
    <w:next w:val="Default"/>
    <w:uiPriority w:val="99"/>
    <w:rsid w:val="009F5B31"/>
    <w:rPr>
      <w:color w:val="auto"/>
    </w:rPr>
  </w:style>
  <w:style w:type="paragraph" w:customStyle="1" w:styleId="CM15">
    <w:name w:val="CM15"/>
    <w:basedOn w:val="Default"/>
    <w:next w:val="Default"/>
    <w:uiPriority w:val="99"/>
    <w:rsid w:val="009F5B31"/>
    <w:rPr>
      <w:color w:val="auto"/>
    </w:rPr>
  </w:style>
  <w:style w:type="paragraph" w:customStyle="1" w:styleId="CM4">
    <w:name w:val="CM4"/>
    <w:basedOn w:val="Default"/>
    <w:next w:val="Default"/>
    <w:uiPriority w:val="99"/>
    <w:rsid w:val="009F5B31"/>
    <w:pPr>
      <w:spacing w:line="32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9F5B31"/>
    <w:pPr>
      <w:spacing w:line="323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9F5B31"/>
    <w:pPr>
      <w:spacing w:line="328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170171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5.png@01D20F60.4869DC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&#1064;&#1072;&#1073;&#1083;&#1086;&#1085;&#1099;\&#1064;&#1072;&#1073;&#1083;&#1086;&#1085;%20&#1059;&#1052;&#1050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F442A-C1A8-4BFC-A28B-F26CA52A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УМКД</Template>
  <TotalTime>976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RGPPU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Student</cp:lastModifiedBy>
  <cp:revision>47</cp:revision>
  <cp:lastPrinted>2017-02-17T05:54:00Z</cp:lastPrinted>
  <dcterms:created xsi:type="dcterms:W3CDTF">2015-03-25T10:54:00Z</dcterms:created>
  <dcterms:modified xsi:type="dcterms:W3CDTF">2019-03-23T06:35:00Z</dcterms:modified>
</cp:coreProperties>
</file>